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1" w:type="dxa"/>
        <w:tblInd w:w="108" w:type="dxa"/>
        <w:tblLook w:val="0000" w:firstRow="0" w:lastRow="0" w:firstColumn="0" w:lastColumn="0" w:noHBand="0" w:noVBand="0"/>
      </w:tblPr>
      <w:tblGrid>
        <w:gridCol w:w="9571"/>
      </w:tblGrid>
      <w:tr w:rsidR="00DE687E">
        <w:trPr>
          <w:trHeight w:val="3002"/>
        </w:trPr>
        <w:tc>
          <w:tcPr>
            <w:tcW w:w="9571" w:type="dxa"/>
          </w:tcPr>
          <w:p w:rsidR="00DE687E" w:rsidRDefault="00DE687E" w:rsidP="00743138">
            <w:pPr>
              <w:pStyle w:val="ac"/>
            </w:pPr>
            <w:r>
              <w:t>Министерство транспорта Российской Федерации</w:t>
            </w:r>
          </w:p>
          <w:p w:rsidR="00DE687E" w:rsidRDefault="00DE687E" w:rsidP="00743138">
            <w:pPr>
              <w:pStyle w:val="ac"/>
            </w:pPr>
            <w:r>
              <w:t>Федеральное агентство железнодорожного транспорта</w:t>
            </w:r>
          </w:p>
          <w:p w:rsidR="00DE687E" w:rsidRDefault="00DE687E" w:rsidP="00743138">
            <w:pPr>
              <w:pStyle w:val="ac"/>
            </w:pPr>
            <w:r>
              <w:t xml:space="preserve">Федеральное государственное бюджетное образовательное учреждение </w:t>
            </w:r>
          </w:p>
          <w:p w:rsidR="00DE687E" w:rsidRDefault="00DE687E" w:rsidP="00743138">
            <w:pPr>
              <w:pStyle w:val="ac"/>
            </w:pPr>
            <w:r>
              <w:t>высшего образования</w:t>
            </w:r>
          </w:p>
          <w:p w:rsidR="00DE687E" w:rsidRDefault="00DE687E" w:rsidP="00743138">
            <w:pPr>
              <w:pStyle w:val="ac"/>
            </w:pPr>
            <w:r>
              <w:t>«</w:t>
            </w:r>
            <w:r w:rsidR="000C2AC7">
              <w:t>Дальневосточный государственный университет путей сообщения</w:t>
            </w:r>
            <w:r>
              <w:t xml:space="preserve">» </w:t>
            </w:r>
          </w:p>
          <w:p w:rsidR="00DE687E" w:rsidRDefault="00DE687E" w:rsidP="00743138">
            <w:pPr>
              <w:pStyle w:val="ac"/>
            </w:pPr>
            <w:r>
              <w:t>(</w:t>
            </w:r>
            <w:r w:rsidR="000C2AC7">
              <w:t>ДВГУПС</w:t>
            </w:r>
            <w:r>
              <w:t>)</w:t>
            </w:r>
          </w:p>
          <w:p w:rsidR="00DE687E" w:rsidRDefault="00DE687E" w:rsidP="00743138">
            <w:pPr>
              <w:pStyle w:val="ac"/>
            </w:pPr>
          </w:p>
          <w:p w:rsidR="00DE687E" w:rsidRDefault="000C2AC7" w:rsidP="00743138">
            <w:pPr>
              <w:pStyle w:val="ac"/>
            </w:pPr>
            <w:r>
              <w:t>«Институт управления, автоматизации и телекоммуникаций»</w:t>
            </w:r>
          </w:p>
          <w:p w:rsidR="00DE687E" w:rsidRDefault="00DE687E" w:rsidP="00743138">
            <w:pPr>
              <w:pStyle w:val="ac"/>
            </w:pPr>
            <w:r>
              <w:t xml:space="preserve">Кафедра </w:t>
            </w:r>
            <w:r w:rsidR="000C2AC7">
              <w:t>«Информационные технологии и системы»</w:t>
            </w:r>
          </w:p>
        </w:tc>
      </w:tr>
      <w:tr w:rsidR="00DE687E">
        <w:trPr>
          <w:trHeight w:hRule="exact" w:val="4536"/>
        </w:trPr>
        <w:tc>
          <w:tcPr>
            <w:tcW w:w="9571" w:type="dxa"/>
            <w:vAlign w:val="center"/>
          </w:tcPr>
          <w:p w:rsidR="00DE687E" w:rsidRDefault="0075743A">
            <w:pPr>
              <w:pStyle w:val="a9"/>
            </w:pPr>
            <w:r>
              <w:t>ОТЧЁТ ПО 5</w:t>
            </w:r>
            <w:r w:rsidR="000C2AC7">
              <w:t xml:space="preserve"> ЛАБОРАТОРНОЙ</w:t>
            </w:r>
            <w:r w:rsidR="00DE687E">
              <w:t xml:space="preserve"> РАБОТЕ</w:t>
            </w:r>
          </w:p>
          <w:p w:rsidR="00C00DF0" w:rsidRDefault="00C00DF0">
            <w:pPr>
              <w:pStyle w:val="ac"/>
            </w:pPr>
            <w:r>
              <w:t>по дисциплине: «</w:t>
            </w:r>
            <w:r w:rsidR="000C2AC7">
              <w:t>Инструментальные средства информационных систем</w:t>
            </w:r>
            <w:r>
              <w:t>»</w:t>
            </w:r>
          </w:p>
          <w:p w:rsidR="00DE687E" w:rsidRDefault="00DE687E">
            <w:pPr>
              <w:pStyle w:val="ac"/>
            </w:pPr>
            <w:r>
              <w:t>на тему: «</w:t>
            </w:r>
            <w:r w:rsidR="007B1F72">
              <w:t>Сред</w:t>
            </w:r>
            <w:r w:rsidR="0075743A">
              <w:t>ства аудио-, текстовых и документальных телеконференций</w:t>
            </w:r>
            <w:r>
              <w:t>»</w:t>
            </w:r>
          </w:p>
          <w:p w:rsidR="00DE687E" w:rsidRDefault="00DE687E">
            <w:pPr>
              <w:pStyle w:val="af8"/>
            </w:pPr>
          </w:p>
          <w:p w:rsidR="00DE687E" w:rsidRDefault="001D3FA9" w:rsidP="000C2AC7">
            <w:pPr>
              <w:pStyle w:val="a9"/>
            </w:pPr>
            <w:r>
              <w:t>ЛР 09.03.04 ИС</w:t>
            </w:r>
            <w:r w:rsidR="0050505D">
              <w:t>ИС 05</w:t>
            </w:r>
            <w:r w:rsidR="000C2AC7">
              <w:t>.15 БО211ПИН - ПЗ</w:t>
            </w:r>
          </w:p>
        </w:tc>
      </w:tr>
      <w:tr w:rsidR="00DE687E">
        <w:trPr>
          <w:trHeight w:hRule="exact" w:val="3402"/>
        </w:trPr>
        <w:tc>
          <w:tcPr>
            <w:tcW w:w="9571" w:type="dxa"/>
            <w:vAlign w:val="bottom"/>
          </w:tcPr>
          <w:tbl>
            <w:tblPr>
              <w:tblW w:w="9355" w:type="dxa"/>
              <w:tblLook w:val="0000" w:firstRow="0" w:lastRow="0" w:firstColumn="0" w:lastColumn="0" w:noHBand="0" w:noVBand="0"/>
            </w:tblPr>
            <w:tblGrid>
              <w:gridCol w:w="2155"/>
              <w:gridCol w:w="2065"/>
              <w:gridCol w:w="276"/>
              <w:gridCol w:w="1478"/>
              <w:gridCol w:w="276"/>
              <w:gridCol w:w="1087"/>
              <w:gridCol w:w="2018"/>
            </w:tblGrid>
            <w:tr w:rsidR="00DE687E">
              <w:tc>
                <w:tcPr>
                  <w:tcW w:w="2155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65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76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478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76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087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18" w:type="dxa"/>
                  <w:vAlign w:val="bottom"/>
                </w:tcPr>
                <w:p w:rsidR="00DE687E" w:rsidRDefault="00DE687E">
                  <w:pPr>
                    <w:pStyle w:val="af9"/>
                  </w:pPr>
                </w:p>
              </w:tc>
            </w:tr>
            <w:tr w:rsidR="00DE687E">
              <w:tc>
                <w:tcPr>
                  <w:tcW w:w="215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6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478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087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18" w:type="dxa"/>
                </w:tcPr>
                <w:p w:rsidR="00DE687E" w:rsidRDefault="00DE687E">
                  <w:pPr>
                    <w:pStyle w:val="af8"/>
                  </w:pPr>
                </w:p>
              </w:tc>
            </w:tr>
            <w:tr w:rsidR="00DE687E">
              <w:tc>
                <w:tcPr>
                  <w:tcW w:w="2155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65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76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478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76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087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18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</w:tr>
            <w:tr w:rsidR="00DE687E">
              <w:tc>
                <w:tcPr>
                  <w:tcW w:w="215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6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478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087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18" w:type="dxa"/>
                </w:tcPr>
                <w:p w:rsidR="00DE687E" w:rsidRDefault="00DE687E">
                  <w:pPr>
                    <w:pStyle w:val="af8"/>
                  </w:pPr>
                </w:p>
              </w:tc>
            </w:tr>
            <w:tr w:rsidR="00DE687E">
              <w:tc>
                <w:tcPr>
                  <w:tcW w:w="2155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65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76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478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76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087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18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</w:tr>
            <w:tr w:rsidR="00DE687E">
              <w:tc>
                <w:tcPr>
                  <w:tcW w:w="215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6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478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087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18" w:type="dxa"/>
                </w:tcPr>
                <w:p w:rsidR="00DE687E" w:rsidRDefault="00DE687E">
                  <w:pPr>
                    <w:pStyle w:val="af8"/>
                  </w:pPr>
                </w:p>
              </w:tc>
            </w:tr>
            <w:tr w:rsidR="00DE687E">
              <w:tc>
                <w:tcPr>
                  <w:tcW w:w="2155" w:type="dxa"/>
                  <w:vAlign w:val="center"/>
                </w:tcPr>
                <w:p w:rsidR="00DE687E" w:rsidRDefault="00DE687E">
                  <w:pPr>
                    <w:pStyle w:val="af9"/>
                  </w:pPr>
                  <w:r>
                    <w:t>Студент:</w:t>
                  </w:r>
                </w:p>
              </w:tc>
              <w:tc>
                <w:tcPr>
                  <w:tcW w:w="2065" w:type="dxa"/>
                  <w:tcBorders>
                    <w:bottom w:val="single" w:sz="4" w:space="0" w:color="000000"/>
                  </w:tcBorders>
                  <w:vAlign w:val="center"/>
                </w:tcPr>
                <w:p w:rsidR="00DE687E" w:rsidRPr="00C700F7" w:rsidRDefault="000C2AC7">
                  <w:pPr>
                    <w:pStyle w:val="afa"/>
                    <w:rPr>
                      <w:highlight w:val="yellow"/>
                    </w:rPr>
                  </w:pPr>
                  <w:r w:rsidRPr="000C2AC7">
                    <w:t>БО211ПИН</w:t>
                  </w:r>
                </w:p>
              </w:tc>
              <w:tc>
                <w:tcPr>
                  <w:tcW w:w="276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478" w:type="dxa"/>
                  <w:tcBorders>
                    <w:bottom w:val="single" w:sz="4" w:space="0" w:color="000000"/>
                  </w:tcBorders>
                  <w:vAlign w:val="center"/>
                </w:tcPr>
                <w:p w:rsidR="00DE687E" w:rsidRDefault="000A682F">
                  <w:pPr>
                    <w:pStyle w:val="afa"/>
                  </w:pPr>
                  <w:r w:rsidRPr="000C2AC7">
                    <w:fldChar w:fldCharType="begin">
                      <w:ffData>
                        <w:name w:val="ТекстовоеПоле10"/>
                        <w:enabled/>
                        <w:calcOnExit w:val="0"/>
                        <w:textInput/>
                      </w:ffData>
                    </w:fldChar>
                  </w:r>
                  <w:r w:rsidR="00DE687E" w:rsidRPr="000C2AC7">
                    <w:instrText xml:space="preserve"> FORMTEXT </w:instrText>
                  </w:r>
                  <w:r w:rsidRPr="000C2AC7">
                    <w:fldChar w:fldCharType="separate"/>
                  </w:r>
                  <w:r w:rsidR="00FA643B">
                    <w:rPr>
                      <w:noProof/>
                    </w:rPr>
                    <w:t> </w:t>
                  </w:r>
                  <w:r w:rsidR="00FA643B">
                    <w:rPr>
                      <w:noProof/>
                    </w:rPr>
                    <w:t> </w:t>
                  </w:r>
                  <w:r w:rsidR="00FA643B">
                    <w:rPr>
                      <w:noProof/>
                    </w:rPr>
                    <w:t> </w:t>
                  </w:r>
                  <w:r w:rsidR="00FA643B">
                    <w:rPr>
                      <w:noProof/>
                    </w:rPr>
                    <w:t> </w:t>
                  </w:r>
                  <w:r w:rsidR="00FA643B">
                    <w:rPr>
                      <w:noProof/>
                    </w:rPr>
                    <w:t> </w:t>
                  </w:r>
                  <w:r w:rsidRPr="000C2AC7">
                    <w:fldChar w:fldCharType="end"/>
                  </w:r>
                </w:p>
              </w:tc>
              <w:tc>
                <w:tcPr>
                  <w:tcW w:w="276" w:type="dxa"/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1087" w:type="dxa"/>
                  <w:tcBorders>
                    <w:bottom w:val="single" w:sz="4" w:space="0" w:color="000000"/>
                  </w:tcBorders>
                  <w:vAlign w:val="center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2018" w:type="dxa"/>
                  <w:vAlign w:val="center"/>
                </w:tcPr>
                <w:p w:rsidR="00DE687E" w:rsidRPr="00421CEF" w:rsidRDefault="000C2AC7">
                  <w:pPr>
                    <w:pStyle w:val="af9"/>
                    <w:rPr>
                      <w:highlight w:val="green"/>
                    </w:rPr>
                  </w:pPr>
                  <w:r w:rsidRPr="000C2AC7">
                    <w:t>Г.В. Мельников</w:t>
                  </w:r>
                </w:p>
              </w:tc>
            </w:tr>
            <w:tr w:rsidR="00DE687E">
              <w:tc>
                <w:tcPr>
                  <w:tcW w:w="2155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</w:tcBorders>
                </w:tcPr>
                <w:p w:rsidR="00DE687E" w:rsidRDefault="00DE687E">
                  <w:pPr>
                    <w:pStyle w:val="af8"/>
                  </w:pPr>
                  <w:r>
                    <w:t>(номер группы)</w:t>
                  </w: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</w:tcBorders>
                </w:tcPr>
                <w:p w:rsidR="00DE687E" w:rsidRDefault="00DE687E">
                  <w:pPr>
                    <w:pStyle w:val="af8"/>
                  </w:pPr>
                  <w:r>
                    <w:t>(дата сдачи)</w:t>
                  </w:r>
                </w:p>
              </w:tc>
              <w:tc>
                <w:tcPr>
                  <w:tcW w:w="276" w:type="dxa"/>
                </w:tcPr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1087" w:type="dxa"/>
                  <w:tcBorders>
                    <w:top w:val="single" w:sz="4" w:space="0" w:color="000000"/>
                  </w:tcBorders>
                </w:tcPr>
                <w:p w:rsidR="00DE687E" w:rsidRDefault="00DE687E">
                  <w:pPr>
                    <w:pStyle w:val="af8"/>
                  </w:pPr>
                  <w:r>
                    <w:t>(подпись)</w:t>
                  </w:r>
                </w:p>
              </w:tc>
              <w:tc>
                <w:tcPr>
                  <w:tcW w:w="2018" w:type="dxa"/>
                </w:tcPr>
                <w:p w:rsidR="00DE687E" w:rsidRDefault="00DE687E">
                  <w:pPr>
                    <w:pStyle w:val="af8"/>
                  </w:pPr>
                </w:p>
              </w:tc>
            </w:tr>
            <w:tr w:rsidR="00C700F7">
              <w:tc>
                <w:tcPr>
                  <w:tcW w:w="2155" w:type="dxa"/>
                  <w:vAlign w:val="center"/>
                </w:tcPr>
                <w:p w:rsidR="00C700F7" w:rsidRDefault="00C700F7" w:rsidP="00C700F7">
                  <w:pPr>
                    <w:pStyle w:val="af9"/>
                    <w:suppressAutoHyphens/>
                  </w:pPr>
                  <w:r>
                    <w:t>Руководитель:</w:t>
                  </w:r>
                </w:p>
              </w:tc>
              <w:tc>
                <w:tcPr>
                  <w:tcW w:w="2065" w:type="dxa"/>
                  <w:vAlign w:val="center"/>
                </w:tcPr>
                <w:p w:rsidR="00C700F7" w:rsidRPr="00421CEF" w:rsidRDefault="009C4681" w:rsidP="00C700F7">
                  <w:pPr>
                    <w:pStyle w:val="afa"/>
                    <w:rPr>
                      <w:highlight w:val="green"/>
                    </w:rPr>
                  </w:pPr>
                  <w:r w:rsidRPr="000C2AC7">
                    <w:t>к.т.н., доцент</w:t>
                  </w:r>
                </w:p>
              </w:tc>
              <w:tc>
                <w:tcPr>
                  <w:tcW w:w="276" w:type="dxa"/>
                  <w:vAlign w:val="center"/>
                </w:tcPr>
                <w:p w:rsidR="00C700F7" w:rsidRDefault="00C700F7" w:rsidP="00C700F7">
                  <w:pPr>
                    <w:pStyle w:val="af9"/>
                  </w:pPr>
                </w:p>
              </w:tc>
              <w:tc>
                <w:tcPr>
                  <w:tcW w:w="1478" w:type="dxa"/>
                  <w:vAlign w:val="center"/>
                </w:tcPr>
                <w:p w:rsidR="00C700F7" w:rsidRDefault="00C700F7" w:rsidP="00C700F7">
                  <w:pPr>
                    <w:pStyle w:val="afa"/>
                  </w:pPr>
                </w:p>
              </w:tc>
              <w:tc>
                <w:tcPr>
                  <w:tcW w:w="276" w:type="dxa"/>
                  <w:vAlign w:val="center"/>
                </w:tcPr>
                <w:p w:rsidR="00C700F7" w:rsidRDefault="00C700F7" w:rsidP="00C700F7">
                  <w:pPr>
                    <w:pStyle w:val="af9"/>
                  </w:pPr>
                </w:p>
              </w:tc>
              <w:tc>
                <w:tcPr>
                  <w:tcW w:w="1087" w:type="dxa"/>
                  <w:vAlign w:val="center"/>
                </w:tcPr>
                <w:p w:rsidR="00C700F7" w:rsidRDefault="00C700F7" w:rsidP="00C700F7">
                  <w:pPr>
                    <w:pStyle w:val="af9"/>
                  </w:pPr>
                </w:p>
              </w:tc>
              <w:tc>
                <w:tcPr>
                  <w:tcW w:w="2018" w:type="dxa"/>
                  <w:vAlign w:val="center"/>
                </w:tcPr>
                <w:p w:rsidR="00C700F7" w:rsidRPr="00421CEF" w:rsidRDefault="000C2AC7" w:rsidP="00C700F7">
                  <w:pPr>
                    <w:pStyle w:val="af9"/>
                    <w:rPr>
                      <w:highlight w:val="green"/>
                    </w:rPr>
                  </w:pPr>
                  <w:r w:rsidRPr="000C2AC7">
                    <w:t>С.В. Калитин</w:t>
                  </w:r>
                </w:p>
              </w:tc>
            </w:tr>
            <w:tr w:rsidR="00C700F7">
              <w:tc>
                <w:tcPr>
                  <w:tcW w:w="2155" w:type="dxa"/>
                </w:tcPr>
                <w:p w:rsidR="00C700F7" w:rsidRDefault="00C700F7" w:rsidP="00C700F7">
                  <w:pPr>
                    <w:pStyle w:val="af8"/>
                  </w:pPr>
                </w:p>
              </w:tc>
              <w:tc>
                <w:tcPr>
                  <w:tcW w:w="2065" w:type="dxa"/>
                  <w:tcBorders>
                    <w:top w:val="single" w:sz="4" w:space="0" w:color="000000"/>
                  </w:tcBorders>
                </w:tcPr>
                <w:p w:rsidR="00C700F7" w:rsidRDefault="00C700F7" w:rsidP="00C700F7">
                  <w:pPr>
                    <w:pStyle w:val="af8"/>
                  </w:pPr>
                  <w:r>
                    <w:t>(уч. степень, звание)</w:t>
                  </w:r>
                </w:p>
              </w:tc>
              <w:tc>
                <w:tcPr>
                  <w:tcW w:w="276" w:type="dxa"/>
                </w:tcPr>
                <w:p w:rsidR="00C700F7" w:rsidRDefault="00C700F7" w:rsidP="00C700F7">
                  <w:pPr>
                    <w:pStyle w:val="af8"/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</w:tcBorders>
                </w:tcPr>
                <w:p w:rsidR="00C700F7" w:rsidRDefault="00C700F7" w:rsidP="00C700F7">
                  <w:pPr>
                    <w:pStyle w:val="af8"/>
                  </w:pPr>
                  <w:r>
                    <w:t>(дата приёма)</w:t>
                  </w:r>
                </w:p>
              </w:tc>
              <w:tc>
                <w:tcPr>
                  <w:tcW w:w="276" w:type="dxa"/>
                </w:tcPr>
                <w:p w:rsidR="00C700F7" w:rsidRDefault="00C700F7" w:rsidP="00C700F7">
                  <w:pPr>
                    <w:pStyle w:val="af8"/>
                  </w:pPr>
                </w:p>
              </w:tc>
              <w:tc>
                <w:tcPr>
                  <w:tcW w:w="1087" w:type="dxa"/>
                  <w:tcBorders>
                    <w:top w:val="single" w:sz="4" w:space="0" w:color="000000"/>
                  </w:tcBorders>
                </w:tcPr>
                <w:p w:rsidR="00C700F7" w:rsidRDefault="00C700F7" w:rsidP="00C700F7">
                  <w:pPr>
                    <w:pStyle w:val="af8"/>
                  </w:pPr>
                  <w:r>
                    <w:t>(подпись)</w:t>
                  </w:r>
                </w:p>
              </w:tc>
              <w:tc>
                <w:tcPr>
                  <w:tcW w:w="2018" w:type="dxa"/>
                </w:tcPr>
                <w:p w:rsidR="00C700F7" w:rsidRDefault="00C700F7" w:rsidP="00C700F7">
                  <w:pPr>
                    <w:pStyle w:val="af8"/>
                  </w:pPr>
                </w:p>
              </w:tc>
            </w:tr>
          </w:tbl>
          <w:p w:rsidR="00DE687E" w:rsidRDefault="00DE687E"/>
        </w:tc>
      </w:tr>
      <w:tr w:rsidR="00DE687E">
        <w:trPr>
          <w:trHeight w:hRule="exact" w:val="3119"/>
        </w:trPr>
        <w:tc>
          <w:tcPr>
            <w:tcW w:w="9571" w:type="dxa"/>
            <w:vAlign w:val="bottom"/>
          </w:tcPr>
          <w:p w:rsidR="00DE687E" w:rsidRDefault="00DE687E">
            <w:pPr>
              <w:pStyle w:val="af8"/>
            </w:pPr>
          </w:p>
          <w:tbl>
            <w:tblPr>
              <w:tblW w:w="9355" w:type="dxa"/>
              <w:tblLook w:val="0000" w:firstRow="0" w:lastRow="0" w:firstColumn="0" w:lastColumn="0" w:noHBand="0" w:noVBand="0"/>
            </w:tblPr>
            <w:tblGrid>
              <w:gridCol w:w="1592"/>
              <w:gridCol w:w="7190"/>
              <w:gridCol w:w="573"/>
            </w:tblGrid>
            <w:tr w:rsidR="00DE687E">
              <w:tc>
                <w:tcPr>
                  <w:tcW w:w="1592" w:type="dxa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7190" w:type="dxa"/>
                </w:tcPr>
                <w:tbl>
                  <w:tblPr>
                    <w:tblW w:w="6974" w:type="dxa"/>
                    <w:tblLook w:val="0000" w:firstRow="0" w:lastRow="0" w:firstColumn="0" w:lastColumn="0" w:noHBand="0" w:noVBand="0"/>
                  </w:tblPr>
                  <w:tblGrid>
                    <w:gridCol w:w="2929"/>
                    <w:gridCol w:w="4045"/>
                  </w:tblGrid>
                  <w:tr w:rsidR="00DE687E">
                    <w:tc>
                      <w:tcPr>
                        <w:tcW w:w="2929" w:type="dxa"/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Решение руководителя:</w:t>
                        </w:r>
                      </w:p>
                    </w:tc>
                    <w:tc>
                      <w:tcPr>
                        <w:tcW w:w="4045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</w:tr>
                  <w:tr w:rsidR="00DE687E">
                    <w:tc>
                      <w:tcPr>
                        <w:tcW w:w="2929" w:type="dxa"/>
                      </w:tcPr>
                      <w:p w:rsidR="00DE687E" w:rsidRDefault="00DE687E">
                        <w:pPr>
                          <w:pStyle w:val="af8"/>
                        </w:pPr>
                      </w:p>
                    </w:tc>
                    <w:tc>
                      <w:tcPr>
                        <w:tcW w:w="4045" w:type="dxa"/>
                        <w:tcBorders>
                          <w:top w:val="single" w:sz="4" w:space="0" w:color="000000"/>
                        </w:tcBorders>
                      </w:tcPr>
                      <w:p w:rsidR="00DE687E" w:rsidRDefault="00DE687E">
                        <w:pPr>
                          <w:pStyle w:val="af8"/>
                        </w:pPr>
                        <w:r>
                          <w:t>(к защите, на доработку)</w:t>
                        </w:r>
                      </w:p>
                    </w:tc>
                  </w:tr>
                </w:tbl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573" w:type="dxa"/>
                </w:tcPr>
                <w:p w:rsidR="00DE687E" w:rsidRDefault="00DE687E">
                  <w:pPr>
                    <w:pStyle w:val="af9"/>
                  </w:pPr>
                </w:p>
              </w:tc>
            </w:tr>
          </w:tbl>
          <w:p w:rsidR="00DE687E" w:rsidRDefault="00DE687E">
            <w:pPr>
              <w:pStyle w:val="af8"/>
            </w:pPr>
          </w:p>
          <w:tbl>
            <w:tblPr>
              <w:tblW w:w="9355" w:type="dxa"/>
              <w:tblLook w:val="0000" w:firstRow="0" w:lastRow="0" w:firstColumn="0" w:lastColumn="0" w:noHBand="0" w:noVBand="0"/>
            </w:tblPr>
            <w:tblGrid>
              <w:gridCol w:w="1592"/>
              <w:gridCol w:w="7190"/>
              <w:gridCol w:w="573"/>
            </w:tblGrid>
            <w:tr w:rsidR="00DE687E">
              <w:tc>
                <w:tcPr>
                  <w:tcW w:w="1592" w:type="dxa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7190" w:type="dxa"/>
                </w:tcPr>
                <w:tbl>
                  <w:tblPr>
                    <w:tblW w:w="6974" w:type="dxa"/>
                    <w:tblLook w:val="0000" w:firstRow="0" w:lastRow="0" w:firstColumn="0" w:lastColumn="0" w:noHBand="0" w:noVBand="0"/>
                  </w:tblPr>
                  <w:tblGrid>
                    <w:gridCol w:w="1395"/>
                    <w:gridCol w:w="1732"/>
                    <w:gridCol w:w="248"/>
                    <w:gridCol w:w="474"/>
                    <w:gridCol w:w="248"/>
                    <w:gridCol w:w="1633"/>
                    <w:gridCol w:w="1244"/>
                  </w:tblGrid>
                  <w:tr w:rsidR="00DE687E">
                    <w:tc>
                      <w:tcPr>
                        <w:tcW w:w="1398" w:type="dxa"/>
                        <w:tcMar>
                          <w:left w:w="28" w:type="dxa"/>
                          <w:right w:w="28" w:type="dxa"/>
                        </w:tcMar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Подпись</w:t>
                        </w:r>
                      </w:p>
                    </w:tc>
                    <w:tc>
                      <w:tcPr>
                        <w:tcW w:w="1743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  <w:tc>
                      <w:tcPr>
                        <w:tcW w:w="233" w:type="dxa"/>
                        <w:tcMar>
                          <w:left w:w="57" w:type="dxa"/>
                          <w:right w:w="57" w:type="dxa"/>
                        </w:tcMar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«</w:t>
                        </w:r>
                      </w:p>
                    </w:tc>
                    <w:tc>
                      <w:tcPr>
                        <w:tcW w:w="476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  <w:tc>
                      <w:tcPr>
                        <w:tcW w:w="233" w:type="dxa"/>
                        <w:tcMar>
                          <w:left w:w="57" w:type="dxa"/>
                          <w:right w:w="57" w:type="dxa"/>
                        </w:tcMar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»</w:t>
                        </w:r>
                      </w:p>
                    </w:tc>
                    <w:tc>
                      <w:tcPr>
                        <w:tcW w:w="1644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  <w:tc>
                      <w:tcPr>
                        <w:tcW w:w="1247" w:type="dxa"/>
                        <w:tcMar>
                          <w:left w:w="28" w:type="dxa"/>
                          <w:right w:w="28" w:type="dxa"/>
                        </w:tcMar>
                      </w:tcPr>
                      <w:p w:rsidR="00DE687E" w:rsidRDefault="000A682F">
                        <w:pPr>
                          <w:pStyle w:val="af9"/>
                        </w:pPr>
                        <w:r>
                          <w:fldChar w:fldCharType="begin"/>
                        </w:r>
                        <w:r w:rsidR="00DE687E">
                          <w:instrText xml:space="preserve"> TIME \@ "yyyy" </w:instrText>
                        </w:r>
                        <w:r>
                          <w:fldChar w:fldCharType="separate"/>
                        </w:r>
                        <w:r w:rsidR="00FA643B">
                          <w:rPr>
                            <w:noProof/>
                          </w:rPr>
                          <w:t>2025</w:t>
                        </w:r>
                        <w:r>
                          <w:fldChar w:fldCharType="end"/>
                        </w:r>
                        <w:r w:rsidR="00DE687E">
                          <w:t> г.</w:t>
                        </w:r>
                      </w:p>
                    </w:tc>
                  </w:tr>
                </w:tbl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573" w:type="dxa"/>
                </w:tcPr>
                <w:p w:rsidR="00DE687E" w:rsidRDefault="00DE687E">
                  <w:pPr>
                    <w:pStyle w:val="af9"/>
                  </w:pPr>
                </w:p>
              </w:tc>
            </w:tr>
          </w:tbl>
          <w:p w:rsidR="00DE687E" w:rsidRDefault="00DE687E">
            <w:pPr>
              <w:pStyle w:val="af8"/>
            </w:pPr>
          </w:p>
          <w:tbl>
            <w:tblPr>
              <w:tblW w:w="9355" w:type="dxa"/>
              <w:tblLook w:val="0000" w:firstRow="0" w:lastRow="0" w:firstColumn="0" w:lastColumn="0" w:noHBand="0" w:noVBand="0"/>
            </w:tblPr>
            <w:tblGrid>
              <w:gridCol w:w="1592"/>
              <w:gridCol w:w="7190"/>
              <w:gridCol w:w="573"/>
            </w:tblGrid>
            <w:tr w:rsidR="00DE687E">
              <w:tc>
                <w:tcPr>
                  <w:tcW w:w="1592" w:type="dxa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7190" w:type="dxa"/>
                </w:tcPr>
                <w:tbl>
                  <w:tblPr>
                    <w:tblW w:w="6974" w:type="dxa"/>
                    <w:tblLook w:val="0000" w:firstRow="0" w:lastRow="0" w:firstColumn="0" w:lastColumn="0" w:noHBand="0" w:noVBand="0"/>
                  </w:tblPr>
                  <w:tblGrid>
                    <w:gridCol w:w="2929"/>
                    <w:gridCol w:w="4045"/>
                  </w:tblGrid>
                  <w:tr w:rsidR="00DE687E">
                    <w:tc>
                      <w:tcPr>
                        <w:tcW w:w="2929" w:type="dxa"/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Оценка руководителя:</w:t>
                        </w:r>
                      </w:p>
                    </w:tc>
                    <w:tc>
                      <w:tcPr>
                        <w:tcW w:w="4045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</w:tr>
                  <w:tr w:rsidR="00DE687E">
                    <w:tc>
                      <w:tcPr>
                        <w:tcW w:w="2929" w:type="dxa"/>
                      </w:tcPr>
                      <w:p w:rsidR="00DE687E" w:rsidRDefault="00DE687E">
                        <w:pPr>
                          <w:pStyle w:val="af8"/>
                        </w:pPr>
                      </w:p>
                    </w:tc>
                    <w:tc>
                      <w:tcPr>
                        <w:tcW w:w="4045" w:type="dxa"/>
                        <w:tcBorders>
                          <w:top w:val="single" w:sz="4" w:space="0" w:color="000000"/>
                        </w:tcBorders>
                      </w:tcPr>
                      <w:p w:rsidR="00DE687E" w:rsidRDefault="00DE687E">
                        <w:pPr>
                          <w:pStyle w:val="af8"/>
                        </w:pPr>
                        <w:r>
                          <w:t>(зачтено, удовлетворительно и т.д.)</w:t>
                        </w:r>
                      </w:p>
                    </w:tc>
                  </w:tr>
                </w:tbl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573" w:type="dxa"/>
                </w:tcPr>
                <w:p w:rsidR="00DE687E" w:rsidRDefault="00DE687E">
                  <w:pPr>
                    <w:pStyle w:val="af9"/>
                  </w:pPr>
                </w:p>
              </w:tc>
            </w:tr>
          </w:tbl>
          <w:p w:rsidR="00DE687E" w:rsidRDefault="00DE687E">
            <w:pPr>
              <w:pStyle w:val="af8"/>
            </w:pPr>
          </w:p>
          <w:tbl>
            <w:tblPr>
              <w:tblW w:w="9355" w:type="dxa"/>
              <w:tblLook w:val="0000" w:firstRow="0" w:lastRow="0" w:firstColumn="0" w:lastColumn="0" w:noHBand="0" w:noVBand="0"/>
            </w:tblPr>
            <w:tblGrid>
              <w:gridCol w:w="1592"/>
              <w:gridCol w:w="7190"/>
              <w:gridCol w:w="573"/>
            </w:tblGrid>
            <w:tr w:rsidR="00DE687E">
              <w:tc>
                <w:tcPr>
                  <w:tcW w:w="1592" w:type="dxa"/>
                </w:tcPr>
                <w:p w:rsidR="00DE687E" w:rsidRDefault="00DE687E">
                  <w:pPr>
                    <w:pStyle w:val="af9"/>
                  </w:pPr>
                </w:p>
              </w:tc>
              <w:tc>
                <w:tcPr>
                  <w:tcW w:w="7190" w:type="dxa"/>
                </w:tcPr>
                <w:tbl>
                  <w:tblPr>
                    <w:tblW w:w="6974" w:type="dxa"/>
                    <w:tblLook w:val="0000" w:firstRow="0" w:lastRow="0" w:firstColumn="0" w:lastColumn="0" w:noHBand="0" w:noVBand="0"/>
                  </w:tblPr>
                  <w:tblGrid>
                    <w:gridCol w:w="1395"/>
                    <w:gridCol w:w="1732"/>
                    <w:gridCol w:w="248"/>
                    <w:gridCol w:w="474"/>
                    <w:gridCol w:w="248"/>
                    <w:gridCol w:w="1633"/>
                    <w:gridCol w:w="1244"/>
                  </w:tblGrid>
                  <w:tr w:rsidR="00DE687E">
                    <w:tc>
                      <w:tcPr>
                        <w:tcW w:w="1398" w:type="dxa"/>
                        <w:tcMar>
                          <w:left w:w="28" w:type="dxa"/>
                          <w:right w:w="28" w:type="dxa"/>
                        </w:tcMar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Подпись</w:t>
                        </w:r>
                      </w:p>
                    </w:tc>
                    <w:tc>
                      <w:tcPr>
                        <w:tcW w:w="1743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  <w:tc>
                      <w:tcPr>
                        <w:tcW w:w="233" w:type="dxa"/>
                        <w:tcMar>
                          <w:left w:w="57" w:type="dxa"/>
                          <w:right w:w="57" w:type="dxa"/>
                        </w:tcMar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«</w:t>
                        </w:r>
                      </w:p>
                    </w:tc>
                    <w:tc>
                      <w:tcPr>
                        <w:tcW w:w="476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  <w:tc>
                      <w:tcPr>
                        <w:tcW w:w="233" w:type="dxa"/>
                        <w:tcMar>
                          <w:left w:w="57" w:type="dxa"/>
                          <w:right w:w="57" w:type="dxa"/>
                        </w:tcMar>
                      </w:tcPr>
                      <w:p w:rsidR="00DE687E" w:rsidRDefault="00DE687E">
                        <w:pPr>
                          <w:pStyle w:val="af9"/>
                        </w:pPr>
                        <w:r>
                          <w:t>»</w:t>
                        </w:r>
                      </w:p>
                    </w:tc>
                    <w:tc>
                      <w:tcPr>
                        <w:tcW w:w="1644" w:type="dxa"/>
                        <w:tcBorders>
                          <w:bottom w:val="single" w:sz="4" w:space="0" w:color="000000"/>
                        </w:tcBorders>
                      </w:tcPr>
                      <w:p w:rsidR="00DE687E" w:rsidRDefault="00DE687E">
                        <w:pPr>
                          <w:pStyle w:val="af9"/>
                        </w:pPr>
                      </w:p>
                    </w:tc>
                    <w:tc>
                      <w:tcPr>
                        <w:tcW w:w="1247" w:type="dxa"/>
                        <w:tcMar>
                          <w:left w:w="28" w:type="dxa"/>
                          <w:right w:w="28" w:type="dxa"/>
                        </w:tcMar>
                      </w:tcPr>
                      <w:p w:rsidR="00DE687E" w:rsidRDefault="000A682F">
                        <w:pPr>
                          <w:pStyle w:val="af9"/>
                        </w:pPr>
                        <w:r>
                          <w:fldChar w:fldCharType="begin"/>
                        </w:r>
                        <w:r w:rsidR="00DE687E">
                          <w:instrText xml:space="preserve"> TIME \@ "yyyy" </w:instrText>
                        </w:r>
                        <w:r>
                          <w:fldChar w:fldCharType="separate"/>
                        </w:r>
                        <w:r w:rsidR="00FA643B">
                          <w:rPr>
                            <w:noProof/>
                          </w:rPr>
                          <w:t>2025</w:t>
                        </w:r>
                        <w:r>
                          <w:fldChar w:fldCharType="end"/>
                        </w:r>
                        <w:r w:rsidR="00DE687E">
                          <w:t> г.</w:t>
                        </w:r>
                      </w:p>
                    </w:tc>
                  </w:tr>
                </w:tbl>
                <w:p w:rsidR="00DE687E" w:rsidRDefault="00DE687E">
                  <w:pPr>
                    <w:pStyle w:val="af8"/>
                  </w:pPr>
                </w:p>
              </w:tc>
              <w:tc>
                <w:tcPr>
                  <w:tcW w:w="573" w:type="dxa"/>
                </w:tcPr>
                <w:p w:rsidR="00DE687E" w:rsidRDefault="00DE687E">
                  <w:pPr>
                    <w:pStyle w:val="af9"/>
                  </w:pPr>
                </w:p>
              </w:tc>
            </w:tr>
          </w:tbl>
          <w:p w:rsidR="00DE687E" w:rsidRDefault="00DE687E"/>
        </w:tc>
      </w:tr>
    </w:tbl>
    <w:p w:rsidR="00DE687E" w:rsidRDefault="00DE687E"/>
    <w:p w:rsidR="00DE687E" w:rsidRDefault="00DE687E">
      <w:pPr>
        <w:sectPr w:rsidR="00DE687E">
          <w:footerReference w:type="default" r:id="rId8"/>
          <w:pgSz w:w="11906" w:h="16838"/>
          <w:pgMar w:top="1134" w:right="850" w:bottom="1134" w:left="1701" w:header="0" w:footer="708" w:gutter="0"/>
          <w:cols w:space="708"/>
        </w:sectPr>
      </w:pPr>
    </w:p>
    <w:p w:rsidR="00DE687E" w:rsidRDefault="00DE687E">
      <w:pPr>
        <w:pStyle w:val="ad"/>
      </w:pPr>
      <w:r>
        <w:lastRenderedPageBreak/>
        <w:t>Оглавление</w:t>
      </w:r>
    </w:p>
    <w:p w:rsidR="00FA643B" w:rsidRDefault="000A682F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 w:rsidR="00DE687E">
        <w:rPr>
          <w:rFonts w:ascii="Calibri" w:hAnsi="Calibri" w:cs="Calibri"/>
          <w:sz w:val="22"/>
          <w:szCs w:val="22"/>
        </w:rPr>
        <w:instrText xml:space="preserve"> TOC \o \z \h </w:instrText>
      </w:r>
      <w:r>
        <w:rPr>
          <w:rFonts w:ascii="Calibri" w:hAnsi="Calibri" w:cs="Calibri"/>
          <w:sz w:val="22"/>
          <w:szCs w:val="22"/>
        </w:rPr>
        <w:fldChar w:fldCharType="separate"/>
      </w:r>
      <w:hyperlink w:anchor="_Toc198373553" w:history="1">
        <w:r w:rsidR="00FA643B" w:rsidRPr="00516F4B">
          <w:rPr>
            <w:rStyle w:val="afe"/>
            <w:noProof/>
          </w:rPr>
          <w:t>Введение</w:t>
        </w:r>
        <w:r w:rsidR="00FA643B">
          <w:rPr>
            <w:noProof/>
            <w:webHidden/>
          </w:rPr>
          <w:tab/>
        </w:r>
        <w:r w:rsidR="00FA643B">
          <w:rPr>
            <w:noProof/>
            <w:webHidden/>
          </w:rPr>
          <w:fldChar w:fldCharType="begin"/>
        </w:r>
        <w:r w:rsidR="00FA643B">
          <w:rPr>
            <w:noProof/>
            <w:webHidden/>
          </w:rPr>
          <w:instrText xml:space="preserve"> PAGEREF _Toc198373553 \h </w:instrText>
        </w:r>
        <w:r w:rsidR="00FA643B">
          <w:rPr>
            <w:noProof/>
            <w:webHidden/>
          </w:rPr>
        </w:r>
        <w:r w:rsidR="00FA643B">
          <w:rPr>
            <w:noProof/>
            <w:webHidden/>
          </w:rPr>
          <w:fldChar w:fldCharType="separate"/>
        </w:r>
        <w:r w:rsidR="00FA643B">
          <w:rPr>
            <w:noProof/>
            <w:webHidden/>
          </w:rPr>
          <w:t>4</w:t>
        </w:r>
        <w:r w:rsidR="00FA643B">
          <w:rPr>
            <w:noProof/>
            <w:webHidden/>
          </w:rPr>
          <w:fldChar w:fldCharType="end"/>
        </w:r>
      </w:hyperlink>
    </w:p>
    <w:p w:rsidR="00FA643B" w:rsidRDefault="00FA643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54" w:history="1">
        <w:r w:rsidRPr="00516F4B">
          <w:rPr>
            <w:rStyle w:val="afe"/>
            <w:noProof/>
          </w:rPr>
          <w:t>1. 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55" w:history="1">
        <w:r w:rsidRPr="00516F4B">
          <w:rPr>
            <w:rStyle w:val="afe"/>
            <w:noProof/>
          </w:rPr>
          <w:t>1.1. Описание варианта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56" w:history="1">
        <w:r w:rsidRPr="00516F4B">
          <w:rPr>
            <w:rStyle w:val="afe"/>
            <w:noProof/>
          </w:rPr>
          <w:t>1.2. Составные части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57" w:history="1">
        <w:r w:rsidRPr="00516F4B">
          <w:rPr>
            <w:rStyle w:val="afe"/>
            <w:noProof/>
          </w:rPr>
          <w:t>2. Теоретическое обоснование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58" w:history="1">
        <w:r w:rsidRPr="00516F4B">
          <w:rPr>
            <w:rStyle w:val="afe"/>
            <w:noProof/>
          </w:rPr>
          <w:t>2.1. Принцип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59" w:history="1">
        <w:r w:rsidRPr="00516F4B">
          <w:rPr>
            <w:rStyle w:val="afe"/>
            <w:noProof/>
          </w:rPr>
          <w:t>2.1.1. Голосовые конференции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60" w:history="1">
        <w:r w:rsidRPr="00516F4B">
          <w:rPr>
            <w:rStyle w:val="afe"/>
            <w:noProof/>
          </w:rPr>
          <w:t>2.1.2. Текстовые конференции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61" w:history="1">
        <w:r w:rsidRPr="00516F4B">
          <w:rPr>
            <w:rStyle w:val="afe"/>
            <w:noProof/>
          </w:rPr>
          <w:t>2.1.3. Документальные конференции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62" w:history="1">
        <w:r w:rsidRPr="00516F4B">
          <w:rPr>
            <w:rStyle w:val="afe"/>
            <w:noProof/>
          </w:rPr>
          <w:t>2.1.4. Основные компоненты программ для телеконференций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41"/>
        <w:tabs>
          <w:tab w:val="right" w:leader="dot" w:pos="9345"/>
        </w:tabs>
        <w:rPr>
          <w:noProof/>
        </w:rPr>
      </w:pPr>
      <w:hyperlink w:anchor="_Toc198373563" w:history="1">
        <w:r w:rsidRPr="00516F4B">
          <w:rPr>
            <w:rStyle w:val="afe"/>
            <w:noProof/>
          </w:rPr>
          <w:t>2.1.4.1. Клиентская сторона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41"/>
        <w:tabs>
          <w:tab w:val="right" w:leader="dot" w:pos="9345"/>
        </w:tabs>
        <w:rPr>
          <w:noProof/>
        </w:rPr>
      </w:pPr>
      <w:hyperlink w:anchor="_Toc198373564" w:history="1">
        <w:r w:rsidRPr="00516F4B">
          <w:rPr>
            <w:rStyle w:val="afe"/>
            <w:noProof/>
          </w:rPr>
          <w:t>2.1.4.2. Серверная сторона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41"/>
        <w:tabs>
          <w:tab w:val="right" w:leader="dot" w:pos="9345"/>
        </w:tabs>
        <w:rPr>
          <w:noProof/>
        </w:rPr>
      </w:pPr>
      <w:hyperlink w:anchor="_Toc198373565" w:history="1">
        <w:r w:rsidRPr="00516F4B">
          <w:rPr>
            <w:rStyle w:val="afe"/>
            <w:noProof/>
          </w:rPr>
          <w:t>2.1.4.3. Протоколы передачи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41"/>
        <w:tabs>
          <w:tab w:val="right" w:leader="dot" w:pos="9345"/>
        </w:tabs>
        <w:rPr>
          <w:noProof/>
        </w:rPr>
      </w:pPr>
      <w:hyperlink w:anchor="_Toc198373566" w:history="1">
        <w:r w:rsidRPr="00516F4B">
          <w:rPr>
            <w:rStyle w:val="afe"/>
            <w:noProof/>
          </w:rPr>
          <w:t>2.1.4.4. Средства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67" w:history="1">
        <w:r w:rsidRPr="00516F4B">
          <w:rPr>
            <w:rStyle w:val="afe"/>
            <w:noProof/>
          </w:rPr>
          <w:t>2.2.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68" w:history="1">
        <w:r w:rsidRPr="00516F4B">
          <w:rPr>
            <w:rStyle w:val="afe"/>
            <w:noProof/>
          </w:rPr>
          <w:t>3. Решение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69" w:history="1">
        <w:r w:rsidRPr="00516F4B">
          <w:rPr>
            <w:rStyle w:val="afe"/>
            <w:noProof/>
          </w:rPr>
          <w:t>3.1. Распределение ролей участников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70" w:history="1">
        <w:r w:rsidRPr="00516F4B">
          <w:rPr>
            <w:rStyle w:val="afe"/>
            <w:noProof/>
            <w:lang w:val="en-US"/>
          </w:rPr>
          <w:t>3.2.</w:t>
        </w:r>
        <w:r w:rsidRPr="00516F4B">
          <w:rPr>
            <w:rStyle w:val="afe"/>
            <w:noProof/>
          </w:rPr>
          <w:t xml:space="preserve"> Технология использования программы </w:t>
        </w:r>
        <w:r w:rsidRPr="00516F4B">
          <w:rPr>
            <w:rStyle w:val="afe"/>
            <w:noProof/>
            <w:lang w:val="en-US"/>
          </w:rPr>
          <w:t>Discord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3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71" w:history="1">
        <w:r w:rsidRPr="00516F4B">
          <w:rPr>
            <w:rStyle w:val="afe"/>
            <w:noProof/>
          </w:rPr>
          <w:t xml:space="preserve">3.2.1. Основные компоненты технологии </w:t>
        </w:r>
        <w:r w:rsidRPr="00516F4B">
          <w:rPr>
            <w:rStyle w:val="afe"/>
            <w:noProof/>
            <w:lang w:val="en-US"/>
          </w:rPr>
          <w:t>Discord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41"/>
        <w:tabs>
          <w:tab w:val="right" w:leader="dot" w:pos="9345"/>
        </w:tabs>
        <w:rPr>
          <w:noProof/>
        </w:rPr>
      </w:pPr>
      <w:hyperlink w:anchor="_Toc198373572" w:history="1">
        <w:r w:rsidRPr="00516F4B">
          <w:rPr>
            <w:rStyle w:val="afe"/>
            <w:noProof/>
          </w:rPr>
          <w:t>3.2.1.1. Серверы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41"/>
        <w:tabs>
          <w:tab w:val="right" w:leader="dot" w:pos="9345"/>
        </w:tabs>
        <w:rPr>
          <w:noProof/>
        </w:rPr>
      </w:pPr>
      <w:hyperlink w:anchor="_Toc198373573" w:history="1">
        <w:r w:rsidRPr="00516F4B">
          <w:rPr>
            <w:rStyle w:val="afe"/>
            <w:noProof/>
          </w:rPr>
          <w:t>3.2.1.2. Каналы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41"/>
        <w:tabs>
          <w:tab w:val="right" w:leader="dot" w:pos="9345"/>
        </w:tabs>
        <w:rPr>
          <w:noProof/>
        </w:rPr>
      </w:pPr>
      <w:hyperlink w:anchor="_Toc198373574" w:history="1">
        <w:r w:rsidRPr="00516F4B">
          <w:rPr>
            <w:rStyle w:val="afe"/>
            <w:noProof/>
          </w:rPr>
          <w:t>3.2.1.3. Роли и разрешения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41"/>
        <w:tabs>
          <w:tab w:val="right" w:leader="dot" w:pos="9345"/>
        </w:tabs>
        <w:rPr>
          <w:noProof/>
        </w:rPr>
      </w:pPr>
      <w:hyperlink w:anchor="_Toc198373575" w:history="1">
        <w:r w:rsidRPr="00516F4B">
          <w:rPr>
            <w:rStyle w:val="afe"/>
            <w:noProof/>
          </w:rPr>
          <w:t>3.2.1.4. Интеграции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41"/>
        <w:tabs>
          <w:tab w:val="right" w:leader="dot" w:pos="9345"/>
        </w:tabs>
        <w:rPr>
          <w:noProof/>
        </w:rPr>
      </w:pPr>
      <w:hyperlink w:anchor="_Toc198373576" w:history="1">
        <w:r w:rsidRPr="00516F4B">
          <w:rPr>
            <w:rStyle w:val="afe"/>
            <w:noProof/>
          </w:rPr>
          <w:t>3.2.1.5. Голосовые и видео чаты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41"/>
        <w:tabs>
          <w:tab w:val="right" w:leader="dot" w:pos="9345"/>
        </w:tabs>
        <w:rPr>
          <w:noProof/>
        </w:rPr>
      </w:pPr>
      <w:hyperlink w:anchor="_Toc198373577" w:history="1">
        <w:r w:rsidRPr="00516F4B">
          <w:rPr>
            <w:rStyle w:val="afe"/>
            <w:noProof/>
          </w:rPr>
          <w:t>3.2.1.6. Уведомления и оповещения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41"/>
        <w:tabs>
          <w:tab w:val="right" w:leader="dot" w:pos="9345"/>
        </w:tabs>
        <w:rPr>
          <w:noProof/>
        </w:rPr>
      </w:pPr>
      <w:hyperlink w:anchor="_Toc198373578" w:history="1">
        <w:r w:rsidRPr="00516F4B">
          <w:rPr>
            <w:rStyle w:val="afe"/>
            <w:noProof/>
          </w:rPr>
          <w:t>3.2.1.7. Безопасность и приватность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79" w:history="1">
        <w:r w:rsidRPr="00516F4B">
          <w:rPr>
            <w:rStyle w:val="afe"/>
            <w:noProof/>
            <w:lang w:val="en-US"/>
          </w:rPr>
          <w:t>3.3.</w:t>
        </w:r>
        <w:r w:rsidRPr="00516F4B">
          <w:rPr>
            <w:rStyle w:val="afe"/>
            <w:noProof/>
          </w:rPr>
          <w:t xml:space="preserve"> Установка и настройка программы </w:t>
        </w:r>
        <w:r w:rsidRPr="00516F4B">
          <w:rPr>
            <w:rStyle w:val="afe"/>
            <w:noProof/>
            <w:lang w:val="en-US"/>
          </w:rPr>
          <w:t>Discord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80" w:history="1">
        <w:r w:rsidRPr="00516F4B">
          <w:rPr>
            <w:rStyle w:val="afe"/>
            <w:noProof/>
          </w:rPr>
          <w:t xml:space="preserve">3.4. Проведение конференции в программе </w:t>
        </w:r>
        <w:r w:rsidRPr="00516F4B">
          <w:rPr>
            <w:rStyle w:val="afe"/>
            <w:noProof/>
            <w:lang w:val="en-US"/>
          </w:rPr>
          <w:t>Discord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81" w:history="1">
        <w:r w:rsidRPr="00516F4B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82" w:history="1">
        <w:r w:rsidRPr="00516F4B">
          <w:rPr>
            <w:rStyle w:val="afe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643B" w:rsidRDefault="00FA643B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373583" w:history="1">
        <w:r w:rsidRPr="00516F4B">
          <w:rPr>
            <w:rStyle w:val="afe"/>
            <w:noProof/>
          </w:rPr>
          <w:t>Приложение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_Toc198373583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687E" w:rsidRDefault="000A682F">
      <w:r>
        <w:rPr>
          <w:rFonts w:ascii="Calibri" w:hAnsi="Calibri" w:cs="Calibri"/>
          <w:sz w:val="22"/>
          <w:szCs w:val="22"/>
        </w:rPr>
        <w:fldChar w:fldCharType="end"/>
      </w:r>
    </w:p>
    <w:p w:rsidR="00DE687E" w:rsidRDefault="00DE687E">
      <w:pPr>
        <w:sectPr w:rsidR="00DE687E">
          <w:footerReference w:type="default" r:id="rId9"/>
          <w:pgSz w:w="11906" w:h="16838"/>
          <w:pgMar w:top="1134" w:right="850" w:bottom="1134" w:left="1701" w:header="0" w:footer="708" w:gutter="0"/>
          <w:cols w:space="340"/>
        </w:sectPr>
      </w:pPr>
    </w:p>
    <w:p w:rsidR="00DE687E" w:rsidRDefault="00DE687E">
      <w:pPr>
        <w:pStyle w:val="a8"/>
      </w:pPr>
      <w:bookmarkStart w:id="0" w:name="_Toc198373553"/>
      <w:r>
        <w:lastRenderedPageBreak/>
        <w:t>Введение</w:t>
      </w:r>
      <w:bookmarkEnd w:id="0"/>
    </w:p>
    <w:p w:rsidR="00DE687E" w:rsidRDefault="00DE687E">
      <w:pPr>
        <w:pStyle w:val="a1"/>
      </w:pPr>
      <w:r>
        <w:t xml:space="preserve">Актуальность темы состоит в </w:t>
      </w:r>
      <w:r w:rsidR="006D0CF0">
        <w:t>изучении</w:t>
      </w:r>
      <w:r w:rsidR="00DA7111">
        <w:t xml:space="preserve"> проведения голосовых, текстовых и документальных телеконференций</w:t>
      </w:r>
      <w:r w:rsidR="006D0CF0">
        <w:t>.</w:t>
      </w:r>
    </w:p>
    <w:p w:rsidR="00DE687E" w:rsidRPr="00924B07" w:rsidRDefault="00DE687E">
      <w:pPr>
        <w:pStyle w:val="a1"/>
      </w:pPr>
      <w:r>
        <w:t>Целью работы является</w:t>
      </w:r>
      <w:r w:rsidR="006D0CF0">
        <w:t xml:space="preserve"> </w:t>
      </w:r>
      <w:r w:rsidR="00A26E6B">
        <w:t>получение основных навыков проведения телеконференций с применением голосового, текстового и документального обмена данными</w:t>
      </w:r>
      <w:r w:rsidR="00924B07">
        <w:t>.</w:t>
      </w:r>
    </w:p>
    <w:p w:rsidR="00DE687E" w:rsidRDefault="006D0CF0">
      <w:pPr>
        <w:pStyle w:val="a1"/>
        <w:rPr>
          <w:highlight w:val="yellow"/>
        </w:rPr>
      </w:pPr>
      <w:r>
        <w:t>Задачами работы являются:</w:t>
      </w:r>
    </w:p>
    <w:p w:rsidR="00DE687E" w:rsidRDefault="00B45D68">
      <w:pPr>
        <w:pStyle w:val="30"/>
      </w:pPr>
      <w:r>
        <w:t>Научить</w:t>
      </w:r>
      <w:r w:rsidR="0020555A">
        <w:t>ся пользоваться инструментальным средством для проведения телеконференции с соавторами</w:t>
      </w:r>
      <w:r w:rsidR="00DE687E">
        <w:t>;</w:t>
      </w:r>
    </w:p>
    <w:p w:rsidR="0020555A" w:rsidRDefault="0020555A">
      <w:pPr>
        <w:pStyle w:val="30"/>
      </w:pPr>
      <w:r>
        <w:t>Научиться регистрироваться в специализированных программах для проведения деловой телеконференции;</w:t>
      </w:r>
    </w:p>
    <w:p w:rsidR="0020555A" w:rsidRDefault="0020555A">
      <w:pPr>
        <w:pStyle w:val="30"/>
      </w:pPr>
      <w:r>
        <w:t>Научиться устанавливать свой деловой портрет в личном профиле телеконференции;</w:t>
      </w:r>
    </w:p>
    <w:p w:rsidR="0020555A" w:rsidRDefault="0020555A">
      <w:pPr>
        <w:pStyle w:val="30"/>
      </w:pPr>
      <w:r>
        <w:t>Научиться указывать в личном профиле свою фамилию, имя и отчество;</w:t>
      </w:r>
    </w:p>
    <w:p w:rsidR="0020555A" w:rsidRDefault="0020555A">
      <w:pPr>
        <w:pStyle w:val="30"/>
      </w:pPr>
      <w:r>
        <w:t>Научиться этикету проведения голосовой, текстовой и документальной телеконференции;</w:t>
      </w:r>
    </w:p>
    <w:p w:rsidR="0020555A" w:rsidRDefault="0020555A">
      <w:pPr>
        <w:pStyle w:val="30"/>
      </w:pPr>
      <w:r>
        <w:t>Научиться формулировать совместно с участниками итоги проведённой голосовой, текстовой или документальной телеконференции;</w:t>
      </w:r>
    </w:p>
    <w:p w:rsidR="0020555A" w:rsidRDefault="0020555A">
      <w:pPr>
        <w:pStyle w:val="30"/>
      </w:pPr>
      <w:r>
        <w:t>Определить слабые стороны программы для проведения телеконференции, использующей передачу данных с помощью голоса, текста или документов;</w:t>
      </w:r>
    </w:p>
    <w:p w:rsidR="0020555A" w:rsidRDefault="0020555A">
      <w:pPr>
        <w:pStyle w:val="30"/>
      </w:pPr>
      <w:r>
        <w:t>Научиться анализировать интерфейс пользователя исследуемой программы;</w:t>
      </w:r>
    </w:p>
    <w:p w:rsidR="0020555A" w:rsidRDefault="0020555A">
      <w:pPr>
        <w:pStyle w:val="30"/>
      </w:pPr>
      <w:r>
        <w:t>Предложить новые функции к исследуемой программе.</w:t>
      </w:r>
    </w:p>
    <w:p w:rsidR="00DE687E" w:rsidRDefault="00DE687E">
      <w:pPr>
        <w:pStyle w:val="a1"/>
      </w:pPr>
      <w:r>
        <w:t xml:space="preserve">Объектом работы выступает </w:t>
      </w:r>
      <w:r w:rsidR="001F0132">
        <w:t>телеконференция</w:t>
      </w:r>
      <w:r w:rsidR="00A1392D">
        <w:t>.</w:t>
      </w:r>
    </w:p>
    <w:p w:rsidR="00DE687E" w:rsidRDefault="00DE687E" w:rsidP="001B2042">
      <w:pPr>
        <w:pStyle w:val="a1"/>
        <w:rPr>
          <w:highlight w:val="yellow"/>
        </w:rPr>
      </w:pPr>
      <w:r>
        <w:lastRenderedPageBreak/>
        <w:t>Предметом работы является</w:t>
      </w:r>
      <w:r w:rsidR="005305D9">
        <w:t xml:space="preserve"> получение навыков проведения телеконференции с применением голосового, текстового и документального обмена данными</w:t>
      </w:r>
      <w:r w:rsidR="006D0CF0">
        <w:t>.</w:t>
      </w:r>
    </w:p>
    <w:p w:rsidR="00DE687E" w:rsidRDefault="00DE687E">
      <w:pPr>
        <w:pStyle w:val="a1"/>
        <w:rPr>
          <w:highlight w:val="yellow"/>
        </w:rPr>
      </w:pPr>
      <w:r>
        <w:t>Теоре</w:t>
      </w:r>
      <w:r w:rsidR="00C416C3">
        <w:t>тической базой работы послужили статьи и цифровые ресурсы.</w:t>
      </w:r>
    </w:p>
    <w:p w:rsidR="00DE687E" w:rsidRDefault="00A329F8">
      <w:pPr>
        <w:pStyle w:val="a1"/>
        <w:rPr>
          <w:highlight w:val="yellow"/>
        </w:rPr>
      </w:pPr>
      <w:r>
        <w:t>Работа состоит из введения, 3</w:t>
      </w:r>
      <w:r w:rsidR="00DE687E">
        <w:t xml:space="preserve"> глав, заключения и списка литературы.</w:t>
      </w:r>
    </w:p>
    <w:p w:rsidR="00DE687E" w:rsidRDefault="00436889">
      <w:pPr>
        <w:pStyle w:val="a1"/>
      </w:pPr>
      <w:r>
        <w:t>В первой главе представлен анализ задачи.</w:t>
      </w:r>
    </w:p>
    <w:p w:rsidR="00DE687E" w:rsidRDefault="00436889">
      <w:pPr>
        <w:pStyle w:val="a1"/>
      </w:pPr>
      <w:r>
        <w:t>Во второй главе представлено теоретическое обоснование.</w:t>
      </w:r>
    </w:p>
    <w:p w:rsidR="00DE687E" w:rsidRDefault="00436889">
      <w:pPr>
        <w:pStyle w:val="a1"/>
      </w:pPr>
      <w:r>
        <w:t>В третьей главе представлено решение задачи.</w:t>
      </w:r>
    </w:p>
    <w:p w:rsidR="00DE687E" w:rsidRDefault="00DE687E" w:rsidP="00501CF8">
      <w:pPr>
        <w:pStyle w:val="a1"/>
      </w:pPr>
      <w:r>
        <w:t>В заключении подведены итоги работы и сделаны выводы.</w:t>
      </w:r>
    </w:p>
    <w:p w:rsidR="00501CF8" w:rsidRPr="00501CF8" w:rsidRDefault="00501CF8" w:rsidP="00501CF8">
      <w:pPr>
        <w:pStyle w:val="1"/>
      </w:pPr>
      <w:bookmarkStart w:id="1" w:name="_Toc198373554"/>
      <w:r>
        <w:lastRenderedPageBreak/>
        <w:t>Анализ задачи</w:t>
      </w:r>
      <w:bookmarkEnd w:id="1"/>
    </w:p>
    <w:p w:rsidR="00DE687E" w:rsidRDefault="00DE687E">
      <w:pPr>
        <w:pStyle w:val="2"/>
      </w:pPr>
      <w:bookmarkStart w:id="2" w:name="_Toc198373555"/>
      <w:r>
        <w:t>Описание варианта</w:t>
      </w:r>
      <w:bookmarkEnd w:id="2"/>
    </w:p>
    <w:p w:rsidR="00FB108D" w:rsidRPr="00FB108D" w:rsidRDefault="00AB43F2" w:rsidP="00FB108D">
      <w:pPr>
        <w:pStyle w:val="a1"/>
      </w:pPr>
      <w:r>
        <w:t xml:space="preserve">Провести </w:t>
      </w:r>
      <w:r w:rsidR="00C407BA">
        <w:t>телеконференцию по следующей теме</w:t>
      </w:r>
      <w:r w:rsidR="00011491">
        <w:t xml:space="preserve">: «Преимущества программы </w:t>
      </w:r>
      <w:r w:rsidR="00011491">
        <w:rPr>
          <w:lang w:val="en-US"/>
        </w:rPr>
        <w:t>TeamSpeak</w:t>
      </w:r>
      <w:r w:rsidR="00011491" w:rsidRPr="00011491">
        <w:t xml:space="preserve"> </w:t>
      </w:r>
      <w:r w:rsidR="00011491">
        <w:t xml:space="preserve">перед </w:t>
      </w:r>
      <w:r w:rsidR="00011491">
        <w:rPr>
          <w:lang w:val="en-US"/>
        </w:rPr>
        <w:t>Discord</w:t>
      </w:r>
      <w:r>
        <w:t>».</w:t>
      </w:r>
    </w:p>
    <w:p w:rsidR="00DE687E" w:rsidRDefault="00DE687E">
      <w:pPr>
        <w:pStyle w:val="2"/>
      </w:pPr>
      <w:bookmarkStart w:id="3" w:name="_Toc198373556"/>
      <w:r>
        <w:t>Составные части задачи</w:t>
      </w:r>
      <w:bookmarkEnd w:id="3"/>
    </w:p>
    <w:p w:rsidR="005E7CC0" w:rsidRDefault="005E7CC0" w:rsidP="00067EB6">
      <w:pPr>
        <w:pStyle w:val="a1"/>
      </w:pPr>
      <w:r w:rsidRPr="005E7CC0">
        <w:t>Составными частя</w:t>
      </w:r>
      <w:r w:rsidR="006D1830">
        <w:t>ми выполненной задачи являются:</w:t>
      </w:r>
    </w:p>
    <w:p w:rsidR="00DE687E" w:rsidRDefault="00BA2F2E" w:rsidP="004B7567">
      <w:pPr>
        <w:pStyle w:val="3"/>
      </w:pPr>
      <w:r>
        <w:t>Р</w:t>
      </w:r>
      <w:r w:rsidR="00923057">
        <w:t>аспределить роли участников</w:t>
      </w:r>
      <w:r w:rsidR="00067EB6" w:rsidRPr="00067EB6">
        <w:t>;</w:t>
      </w:r>
    </w:p>
    <w:p w:rsidR="005C07A8" w:rsidRPr="005C07A8" w:rsidRDefault="005C07A8" w:rsidP="004B7567">
      <w:pPr>
        <w:pStyle w:val="3"/>
      </w:pPr>
      <w:r>
        <w:t xml:space="preserve">Ознакомиться с технологией использования программы </w:t>
      </w:r>
      <w:r>
        <w:rPr>
          <w:lang w:val="en-US"/>
        </w:rPr>
        <w:t>Discord</w:t>
      </w:r>
      <w:r w:rsidRPr="005C07A8">
        <w:t>;</w:t>
      </w:r>
    </w:p>
    <w:p w:rsidR="005C07A8" w:rsidRPr="005C07A8" w:rsidRDefault="005C07A8" w:rsidP="004B7567">
      <w:pPr>
        <w:pStyle w:val="3"/>
      </w:pPr>
      <w:r>
        <w:t xml:space="preserve">Запустить программу </w:t>
      </w:r>
      <w:r>
        <w:rPr>
          <w:lang w:val="en-US"/>
        </w:rPr>
        <w:t>Discord;</w:t>
      </w:r>
    </w:p>
    <w:p w:rsidR="005C07A8" w:rsidRDefault="005C07A8" w:rsidP="004B7567">
      <w:pPr>
        <w:pStyle w:val="3"/>
      </w:pPr>
      <w:r>
        <w:t>Организовать деловую конференцию, предварительно написав план её проведения;</w:t>
      </w:r>
    </w:p>
    <w:p w:rsidR="005C07A8" w:rsidRDefault="005C07A8" w:rsidP="004B7567">
      <w:pPr>
        <w:pStyle w:val="3"/>
      </w:pPr>
      <w:r>
        <w:t xml:space="preserve">Провести </w:t>
      </w:r>
      <w:proofErr w:type="spellStart"/>
      <w:r>
        <w:t>аудиоконференцию</w:t>
      </w:r>
      <w:proofErr w:type="spellEnd"/>
      <w:r>
        <w:t>, обсудив вопрос, который задан по варианту.</w:t>
      </w:r>
    </w:p>
    <w:p w:rsidR="00DE687E" w:rsidRDefault="00DE687E">
      <w:pPr>
        <w:pStyle w:val="1"/>
      </w:pPr>
      <w:bookmarkStart w:id="4" w:name="_Toc198373557"/>
      <w:r>
        <w:lastRenderedPageBreak/>
        <w:t>Теоретическое обоснование</w:t>
      </w:r>
      <w:bookmarkEnd w:id="4"/>
    </w:p>
    <w:p w:rsidR="00D85A32" w:rsidRDefault="00D85A32" w:rsidP="00B755E5">
      <w:pPr>
        <w:pStyle w:val="a1"/>
      </w:pPr>
      <w:r>
        <w:t>Программы для проведения голосовых, текстовых и документальных телеконференций представляют собой специализированные инструменты, предназначенные для организации интерактивного взаимодействия между участниками удаленных конференций. Эти программы позволяют участникам обмениваться информацией посредством речи, текста и документов в режиме реального времени. Их использование стало особенно актуальным в условиях глобализации и развития информационных технологий, поскольку они обеспечивают возможность эффективного общения и сотрудничества независимо от географ</w:t>
      </w:r>
      <w:r w:rsidR="00B755E5">
        <w:t>ической локализации участников.</w:t>
      </w:r>
    </w:p>
    <w:p w:rsidR="00D85A32" w:rsidRDefault="00D85A32" w:rsidP="00B755E5">
      <w:pPr>
        <w:pStyle w:val="2"/>
      </w:pPr>
      <w:bookmarkStart w:id="5" w:name="_Toc198373558"/>
      <w:r>
        <w:t>Принцип работы</w:t>
      </w:r>
      <w:bookmarkEnd w:id="5"/>
    </w:p>
    <w:p w:rsidR="00D85A32" w:rsidRDefault="00D85A32" w:rsidP="00B755E5">
      <w:pPr>
        <w:pStyle w:val="a1"/>
      </w:pPr>
      <w:r>
        <w:t>Принцип работы таких программ основан на передаче мультимедийных данных — голоса, изображений, текста и файлов — через сеть Интернет или другие каналы связи. Рассмотрим подробнее каждый аспект функционирования программ для телеконференций.</w:t>
      </w:r>
    </w:p>
    <w:p w:rsidR="00D85A32" w:rsidRDefault="00D85A32" w:rsidP="00825147">
      <w:pPr>
        <w:pStyle w:val="32"/>
      </w:pPr>
      <w:bookmarkStart w:id="6" w:name="_Toc198373559"/>
      <w:r>
        <w:t>Голосовые конференции</w:t>
      </w:r>
      <w:bookmarkEnd w:id="6"/>
    </w:p>
    <w:p w:rsidR="00D85A32" w:rsidRDefault="00D85A32" w:rsidP="00805E2B">
      <w:pPr>
        <w:pStyle w:val="a1"/>
      </w:pPr>
      <w:r>
        <w:t xml:space="preserve">Голосовая конференция представляет собой виртуальную встречу, где участники общаются друг с другом голосом в режиме реального времени. Для реализации голосового обмена используются протоколы передачи мультимедиа (например, </w:t>
      </w:r>
      <w:proofErr w:type="spellStart"/>
      <w:r>
        <w:t>VoIP</w:t>
      </w:r>
      <w:proofErr w:type="spellEnd"/>
      <w:r>
        <w:t xml:space="preserve">), обеспечивающие передачу аудиоданных через сетевые интерфейсы. Программное обеспечение преобразует звуковые сигналы в цифровые данные, сжимает их для минимизации нагрузки на канал связи и передает другим участникам </w:t>
      </w:r>
      <w:r>
        <w:lastRenderedPageBreak/>
        <w:t>сессии. Приемник восстанавливает исходный звуковой сигнал, обеспечивая синхронность разговора.</w:t>
      </w:r>
    </w:p>
    <w:p w:rsidR="00D85A32" w:rsidRDefault="00D85A32" w:rsidP="00205467">
      <w:pPr>
        <w:pStyle w:val="32"/>
      </w:pPr>
      <w:bookmarkStart w:id="7" w:name="_Toc198373560"/>
      <w:r>
        <w:t>Текстовые конференции</w:t>
      </w:r>
      <w:bookmarkEnd w:id="7"/>
    </w:p>
    <w:p w:rsidR="00D85A32" w:rsidRDefault="00D85A32" w:rsidP="00906795">
      <w:pPr>
        <w:pStyle w:val="a1"/>
      </w:pPr>
      <w:r>
        <w:t>Текстовые конференции предполагают общение участников путем отправки сообщений друг другу в виде коротких текстов. Этот метод удобен для обсуждения деталей, постановки вопросов и ответов, а также быстрого принятия решений. Сообщения передаются через сервер конференции, который распределяет их среди всех подключенных пользователей. Современные платформы поддерживают как индивидуальные чаты, так и групповые дискуссии, позволяя пользователям взаимодействовать одновременно с несколькими собеседниками.</w:t>
      </w:r>
    </w:p>
    <w:p w:rsidR="00D85A32" w:rsidRDefault="00D85A32" w:rsidP="00580C83">
      <w:pPr>
        <w:pStyle w:val="32"/>
      </w:pPr>
      <w:bookmarkStart w:id="8" w:name="_Toc198373561"/>
      <w:r>
        <w:t>Документальные конференции</w:t>
      </w:r>
      <w:bookmarkEnd w:id="8"/>
    </w:p>
    <w:p w:rsidR="00D85A32" w:rsidRDefault="00D85A32" w:rsidP="0056427F">
      <w:pPr>
        <w:pStyle w:val="a1"/>
      </w:pPr>
      <w:r>
        <w:t>Документальная конференция включает совместное редактирование и обсуждение документов, презентаций, таблиц и прочих материалов. Участники могут совместно просматривать, комментировать и изменять содержимое документа, находясь в разных местах. Такой подход обеспечивает эффективное сотрудничество и совместную работу над проектами. Подобные системы предоставляют возможности коллективного редактирования, контроля версий и синхронизации изменений.</w:t>
      </w:r>
    </w:p>
    <w:p w:rsidR="00D85A32" w:rsidRDefault="00D85A32" w:rsidP="009D0020">
      <w:pPr>
        <w:pStyle w:val="32"/>
      </w:pPr>
      <w:bookmarkStart w:id="9" w:name="_Toc198373562"/>
      <w:r>
        <w:t>Основные компоненты программ для телеконференций</w:t>
      </w:r>
      <w:bookmarkEnd w:id="9"/>
    </w:p>
    <w:p w:rsidR="00D85A32" w:rsidRDefault="00D85A32" w:rsidP="00D85A32">
      <w:pPr>
        <w:pStyle w:val="a1"/>
      </w:pPr>
      <w:r>
        <w:t>Для понимания принципа работы программ важно рассмотреть ключевые элементы, формиру</w:t>
      </w:r>
      <w:r w:rsidR="009D0020">
        <w:t>ющие структуру таких приложений.</w:t>
      </w:r>
    </w:p>
    <w:p w:rsidR="00D85A32" w:rsidRDefault="009D0020" w:rsidP="009D0020">
      <w:pPr>
        <w:pStyle w:val="4"/>
      </w:pPr>
      <w:bookmarkStart w:id="10" w:name="_Toc198373563"/>
      <w:r>
        <w:lastRenderedPageBreak/>
        <w:t>Клиентская сторона</w:t>
      </w:r>
      <w:bookmarkEnd w:id="10"/>
    </w:p>
    <w:p w:rsidR="009D0020" w:rsidRDefault="009D0020" w:rsidP="009D0020">
      <w:pPr>
        <w:pStyle w:val="a1"/>
      </w:pPr>
      <w:r>
        <w:t>Это программное приложение, установленное на устройстве каждого участника конференции. Оно позволяет пользователю входить в сессию, отправлять и получать сообщения, передавать файлы и управлять параметрами своего подключения.</w:t>
      </w:r>
    </w:p>
    <w:p w:rsidR="00D85A32" w:rsidRDefault="009D0020" w:rsidP="009D0020">
      <w:pPr>
        <w:pStyle w:val="4"/>
      </w:pPr>
      <w:bookmarkStart w:id="11" w:name="_Toc198373564"/>
      <w:r>
        <w:t>Серверная сторона</w:t>
      </w:r>
      <w:bookmarkEnd w:id="11"/>
    </w:p>
    <w:p w:rsidR="00D85A32" w:rsidRDefault="00D85A32" w:rsidP="00D85A32">
      <w:pPr>
        <w:pStyle w:val="a1"/>
      </w:pPr>
      <w:r>
        <w:t xml:space="preserve">Сервер является центральным узлом сети, обрабатывающим запросы клиентов, передавая </w:t>
      </w:r>
      <w:proofErr w:type="spellStart"/>
      <w:r>
        <w:t>медиаданные</w:t>
      </w:r>
      <w:proofErr w:type="spellEnd"/>
      <w:r>
        <w:t xml:space="preserve"> и управляя потоками информации. От качества сервера зависит стабильность и скорость соединения.</w:t>
      </w:r>
    </w:p>
    <w:p w:rsidR="00D85A32" w:rsidRDefault="009D0020" w:rsidP="00CA34D5">
      <w:pPr>
        <w:pStyle w:val="4"/>
      </w:pPr>
      <w:bookmarkStart w:id="12" w:name="_Toc198373565"/>
      <w:r>
        <w:t>Протоколы передачи данных</w:t>
      </w:r>
      <w:bookmarkEnd w:id="12"/>
    </w:p>
    <w:p w:rsidR="00D85A32" w:rsidRDefault="00D85A32" w:rsidP="00D85A32">
      <w:pPr>
        <w:pStyle w:val="a1"/>
      </w:pPr>
      <w:r>
        <w:t>Используются специальные протоколы, такие как SIP (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), RTP (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и H.323, для передачи </w:t>
      </w:r>
      <w:proofErr w:type="spellStart"/>
      <w:r>
        <w:t>медиаинформации</w:t>
      </w:r>
      <w:proofErr w:type="spellEnd"/>
      <w:r>
        <w:t>, сигналов управления и координации действий участников.</w:t>
      </w:r>
    </w:p>
    <w:p w:rsidR="00D85A32" w:rsidRDefault="000F67D4" w:rsidP="00BF5E38">
      <w:pPr>
        <w:pStyle w:val="4"/>
      </w:pPr>
      <w:bookmarkStart w:id="13" w:name="_Toc198373566"/>
      <w:r>
        <w:t>Средства безопасности</w:t>
      </w:r>
      <w:bookmarkEnd w:id="13"/>
      <w:r>
        <w:t xml:space="preserve"> </w:t>
      </w:r>
    </w:p>
    <w:p w:rsidR="00D85A32" w:rsidRDefault="00D85A32" w:rsidP="000F67D4">
      <w:pPr>
        <w:pStyle w:val="a1"/>
      </w:pPr>
      <w:proofErr w:type="spellStart"/>
      <w:r>
        <w:t>Телеконференционные</w:t>
      </w:r>
      <w:proofErr w:type="spellEnd"/>
      <w:r>
        <w:t xml:space="preserve"> системы часто используют шифрование и аутентификацию для защиты данных от несанкционированного доступа. Примером служат технологии TLS/SSL для защиты соединений и механ</w:t>
      </w:r>
      <w:r w:rsidR="000F67D4">
        <w:t>измы авторизации пользователей.</w:t>
      </w:r>
    </w:p>
    <w:p w:rsidR="00D85A32" w:rsidRDefault="00D85A32" w:rsidP="000F67D4">
      <w:pPr>
        <w:pStyle w:val="2"/>
      </w:pPr>
      <w:bookmarkStart w:id="14" w:name="_Toc198373567"/>
      <w:r>
        <w:lastRenderedPageBreak/>
        <w:t>Заключение</w:t>
      </w:r>
      <w:bookmarkEnd w:id="14"/>
    </w:p>
    <w:p w:rsidR="00D85A32" w:rsidRPr="00D85A32" w:rsidRDefault="00D85A32" w:rsidP="00D85A32">
      <w:pPr>
        <w:pStyle w:val="a1"/>
      </w:pPr>
      <w:r>
        <w:t>Таким образом, программы для проведения голосовых, текстовых и документальных телеконференций играют важную роль в современном информационном обществе, предоставляя эффективные средства коммуникации и взаимодействия между пользователями различных уровней подготовки и профессиональных областей. Их развитие способствует улучшению качества дистанционного образования, оптимизации бизнес-процессов и повышению эффективности международных проектов.</w:t>
      </w:r>
    </w:p>
    <w:p w:rsidR="00DE687E" w:rsidRDefault="00DE687E">
      <w:pPr>
        <w:pStyle w:val="1"/>
      </w:pPr>
      <w:bookmarkStart w:id="15" w:name="_Ref41425941"/>
      <w:bookmarkStart w:id="16" w:name="_Toc198373568"/>
      <w:r>
        <w:lastRenderedPageBreak/>
        <w:t>Решение задачи</w:t>
      </w:r>
      <w:bookmarkEnd w:id="15"/>
      <w:bookmarkEnd w:id="16"/>
    </w:p>
    <w:p w:rsidR="009E640A" w:rsidRDefault="009E640A" w:rsidP="009E640A">
      <w:pPr>
        <w:pStyle w:val="2"/>
      </w:pPr>
      <w:bookmarkStart w:id="17" w:name="_Toc198373569"/>
      <w:r>
        <w:t>Распределение ролей участников</w:t>
      </w:r>
      <w:bookmarkEnd w:id="17"/>
    </w:p>
    <w:p w:rsidR="009E640A" w:rsidRDefault="009E640A" w:rsidP="009E640A">
      <w:pPr>
        <w:pStyle w:val="2"/>
        <w:rPr>
          <w:lang w:val="en-US"/>
        </w:rPr>
      </w:pPr>
      <w:bookmarkStart w:id="18" w:name="_Toc198373570"/>
      <w:r>
        <w:t xml:space="preserve">Технология использования программы </w:t>
      </w:r>
      <w:r>
        <w:rPr>
          <w:lang w:val="en-US"/>
        </w:rPr>
        <w:t>Discord</w:t>
      </w:r>
      <w:bookmarkEnd w:id="18"/>
    </w:p>
    <w:p w:rsidR="00A95AF7" w:rsidRPr="00A95AF7" w:rsidRDefault="00A95AF7" w:rsidP="00A95AF7">
      <w:pPr>
        <w:pStyle w:val="a1"/>
      </w:pPr>
      <w:r w:rsidRPr="00A95AF7">
        <w:rPr>
          <w:lang w:val="en-US"/>
        </w:rPr>
        <w:t>Discord</w:t>
      </w:r>
      <w:r w:rsidRPr="00A95AF7">
        <w:t xml:space="preserve"> представляет собой популярную платформу мгновенного обмена сообщениями, разработанную специально для </w:t>
      </w:r>
      <w:proofErr w:type="spellStart"/>
      <w:r w:rsidRPr="00A95AF7">
        <w:t>геймерского</w:t>
      </w:r>
      <w:proofErr w:type="spellEnd"/>
      <w:r w:rsidRPr="00A95AF7">
        <w:t xml:space="preserve"> сообщества, однако её функциональность значительно расширилась благодаря поддержке голосовых чатов, видеоконференций, каналов для сообщений и интеграции различных приложений и сервисов. Использование данной платформы характеризуется определёнными технологическими аспектами, обеспечивающими эффективно</w:t>
      </w:r>
      <w:r>
        <w:t>е взаимодействие пользователей.</w:t>
      </w:r>
    </w:p>
    <w:p w:rsidR="00A95AF7" w:rsidRPr="00A95AF7" w:rsidRDefault="00A95AF7" w:rsidP="00A95AF7">
      <w:pPr>
        <w:pStyle w:val="32"/>
      </w:pPr>
      <w:bookmarkStart w:id="19" w:name="_Toc198373571"/>
      <w:r w:rsidRPr="00A95AF7">
        <w:t xml:space="preserve">Основные компоненты технологии </w:t>
      </w:r>
      <w:r w:rsidRPr="00A95AF7">
        <w:rPr>
          <w:lang w:val="en-US"/>
        </w:rPr>
        <w:t>Discord</w:t>
      </w:r>
      <w:bookmarkEnd w:id="19"/>
    </w:p>
    <w:p w:rsidR="00A95AF7" w:rsidRDefault="00A95AF7" w:rsidP="00A95AF7">
      <w:pPr>
        <w:pStyle w:val="4"/>
      </w:pPr>
      <w:bookmarkStart w:id="20" w:name="_Toc198373572"/>
      <w:r>
        <w:t>Серверы</w:t>
      </w:r>
      <w:bookmarkEnd w:id="20"/>
    </w:p>
    <w:p w:rsidR="00A95AF7" w:rsidRPr="00A95AF7" w:rsidRDefault="00A95AF7" w:rsidP="00A95AF7">
      <w:pPr>
        <w:pStyle w:val="a1"/>
      </w:pPr>
      <w:r w:rsidRPr="00A95AF7">
        <w:t xml:space="preserve"> Каждый сервер является отдельным пространством общения, которое </w:t>
      </w:r>
      <w:proofErr w:type="spellStart"/>
      <w:r w:rsidRPr="00A95AF7">
        <w:t>администрируется</w:t>
      </w:r>
      <w:proofErr w:type="spellEnd"/>
      <w:r w:rsidRPr="00A95AF7">
        <w:t xml:space="preserve"> владельцем сервера. Пользователи могут создавать неограниченное количество серверов и присоединяться к существующим серверам.</w:t>
      </w:r>
    </w:p>
    <w:p w:rsidR="00A95AF7" w:rsidRDefault="00A95AF7" w:rsidP="00A95AF7">
      <w:pPr>
        <w:pStyle w:val="4"/>
      </w:pPr>
      <w:bookmarkStart w:id="21" w:name="_Toc198373573"/>
      <w:r>
        <w:t>Каналы</w:t>
      </w:r>
      <w:bookmarkEnd w:id="21"/>
      <w:r w:rsidRPr="00A95AF7">
        <w:t xml:space="preserve"> </w:t>
      </w:r>
    </w:p>
    <w:p w:rsidR="00A95AF7" w:rsidRPr="00A95AF7" w:rsidRDefault="00A95AF7" w:rsidP="00A95AF7">
      <w:pPr>
        <w:pStyle w:val="a1"/>
      </w:pPr>
      <w:r w:rsidRPr="00A95AF7">
        <w:t>Внутри каждого сервера создаются каналы для организации обсуждения по различным тематикам. Каналы подразделяются на два типа: текстовые и голосовые. Это позволяет пользователям гибко настраивать структуру своего пространства общения.</w:t>
      </w:r>
    </w:p>
    <w:p w:rsidR="00A95AF7" w:rsidRDefault="00A95AF7" w:rsidP="00A95AF7">
      <w:pPr>
        <w:pStyle w:val="4"/>
      </w:pPr>
      <w:bookmarkStart w:id="22" w:name="_Toc198373574"/>
      <w:r>
        <w:lastRenderedPageBreak/>
        <w:t>Роли и разрешения</w:t>
      </w:r>
      <w:bookmarkEnd w:id="22"/>
    </w:p>
    <w:p w:rsidR="00A95AF7" w:rsidRPr="00A95AF7" w:rsidRDefault="00A95AF7" w:rsidP="00E52516">
      <w:pPr>
        <w:pStyle w:val="a1"/>
      </w:pPr>
      <w:r w:rsidRPr="00A95AF7">
        <w:t>Администраторы серверов имеют возможность назначать роли участникам, определяющие уровень доступа и права на выполнение действий внутри канала или сервера.</w:t>
      </w:r>
    </w:p>
    <w:p w:rsidR="00A95AF7" w:rsidRDefault="00A95AF7" w:rsidP="00A95AF7">
      <w:pPr>
        <w:pStyle w:val="4"/>
      </w:pPr>
      <w:bookmarkStart w:id="23" w:name="_Toc198373575"/>
      <w:r>
        <w:t>Интеграции</w:t>
      </w:r>
      <w:bookmarkEnd w:id="23"/>
    </w:p>
    <w:p w:rsidR="00A95AF7" w:rsidRPr="00A95AF7" w:rsidRDefault="00A95AF7" w:rsidP="00872E09">
      <w:pPr>
        <w:pStyle w:val="a1"/>
      </w:pPr>
      <w:r w:rsidRPr="00A95AF7">
        <w:rPr>
          <w:lang w:val="en-US"/>
        </w:rPr>
        <w:t>Discord</w:t>
      </w:r>
      <w:r w:rsidRPr="00A95AF7">
        <w:t xml:space="preserve"> поддерживает интеграцию сторонних приложений и сервисов, таких как </w:t>
      </w:r>
      <w:r w:rsidRPr="00A95AF7">
        <w:rPr>
          <w:lang w:val="en-US"/>
        </w:rPr>
        <w:t>Twitch</w:t>
      </w:r>
      <w:r w:rsidRPr="00A95AF7">
        <w:t xml:space="preserve">, </w:t>
      </w:r>
      <w:r w:rsidRPr="00A95AF7">
        <w:rPr>
          <w:lang w:val="en-US"/>
        </w:rPr>
        <w:t>YouTube</w:t>
      </w:r>
      <w:r w:rsidRPr="00A95AF7">
        <w:t xml:space="preserve">, </w:t>
      </w:r>
      <w:r w:rsidRPr="00A95AF7">
        <w:rPr>
          <w:lang w:val="en-US"/>
        </w:rPr>
        <w:t>Spotify</w:t>
      </w:r>
      <w:r w:rsidRPr="00A95AF7">
        <w:t xml:space="preserve"> и другие, что делает использование платформы ещё более удобным и функциональным.</w:t>
      </w:r>
    </w:p>
    <w:p w:rsidR="00E52516" w:rsidRDefault="00E52516" w:rsidP="00872E09">
      <w:pPr>
        <w:pStyle w:val="4"/>
      </w:pPr>
      <w:bookmarkStart w:id="24" w:name="_Toc198373576"/>
      <w:r>
        <w:t>Голосовые и видео чаты</w:t>
      </w:r>
      <w:bookmarkEnd w:id="24"/>
    </w:p>
    <w:p w:rsidR="00A95AF7" w:rsidRPr="00A95AF7" w:rsidRDefault="00A95AF7" w:rsidP="00872E09">
      <w:pPr>
        <w:pStyle w:val="a1"/>
      </w:pPr>
      <w:r w:rsidRPr="00A95AF7">
        <w:t>Платформа предлагает высококачественное соединение и поддержку большого количества участников одновременно, обеспечивая стабильную связь даже при большом числе собеседников.</w:t>
      </w:r>
    </w:p>
    <w:p w:rsidR="00872E09" w:rsidRDefault="00872E09" w:rsidP="00872E09">
      <w:pPr>
        <w:pStyle w:val="4"/>
      </w:pPr>
      <w:bookmarkStart w:id="25" w:name="_Toc198373577"/>
      <w:r>
        <w:t>Уведомления и оповещения</w:t>
      </w:r>
      <w:bookmarkEnd w:id="25"/>
    </w:p>
    <w:p w:rsidR="00A95AF7" w:rsidRPr="00A95AF7" w:rsidRDefault="00A95AF7" w:rsidP="00872E09">
      <w:pPr>
        <w:pStyle w:val="a1"/>
      </w:pPr>
      <w:r w:rsidRPr="00A95AF7">
        <w:t>Система уведомлений помогает отслеживать важные события и сообщения от подписчиков и друзей, поддерживая активное участие пользователей в жизни сообщества.</w:t>
      </w:r>
    </w:p>
    <w:p w:rsidR="00872E09" w:rsidRDefault="00872E09" w:rsidP="00872E09">
      <w:pPr>
        <w:pStyle w:val="4"/>
      </w:pPr>
      <w:bookmarkStart w:id="26" w:name="_Toc198373578"/>
      <w:r>
        <w:t>Безопасность и приватность</w:t>
      </w:r>
      <w:bookmarkEnd w:id="26"/>
    </w:p>
    <w:p w:rsidR="00A95AF7" w:rsidRPr="00A95AF7" w:rsidRDefault="00A95AF7" w:rsidP="00A95AF7">
      <w:pPr>
        <w:pStyle w:val="a1"/>
      </w:pPr>
      <w:r w:rsidRPr="00A95AF7">
        <w:t xml:space="preserve"> Разработчики уделяют большое внимание безопасности и конфиденциальности пользователей, предоставляя инструменты для управления доступом к личным данным и защите аккаунта.</w:t>
      </w:r>
    </w:p>
    <w:p w:rsidR="009E640A" w:rsidRDefault="009E640A" w:rsidP="009E640A">
      <w:pPr>
        <w:pStyle w:val="2"/>
        <w:rPr>
          <w:lang w:val="en-US"/>
        </w:rPr>
      </w:pPr>
      <w:bookmarkStart w:id="27" w:name="_Toc198373579"/>
      <w:r>
        <w:lastRenderedPageBreak/>
        <w:t xml:space="preserve">Установка и настройка программы </w:t>
      </w:r>
      <w:r>
        <w:rPr>
          <w:lang w:val="en-US"/>
        </w:rPr>
        <w:t>Discord</w:t>
      </w:r>
      <w:bookmarkEnd w:id="27"/>
    </w:p>
    <w:p w:rsidR="004C148C" w:rsidRDefault="004C148C" w:rsidP="004C148C">
      <w:pPr>
        <w:pStyle w:val="a1"/>
      </w:pPr>
      <w:r>
        <w:t xml:space="preserve">Перейдём по ссылке </w:t>
      </w:r>
      <w:hyperlink r:id="rId10" w:history="1">
        <w:r w:rsidRPr="004C148C">
          <w:rPr>
            <w:rStyle w:val="afe"/>
          </w:rPr>
          <w:t xml:space="preserve">Регистрация в </w:t>
        </w:r>
        <w:proofErr w:type="spellStart"/>
        <w:r w:rsidRPr="004C148C">
          <w:rPr>
            <w:rStyle w:val="afe"/>
          </w:rPr>
          <w:t>Discord</w:t>
        </w:r>
        <w:proofErr w:type="spellEnd"/>
      </w:hyperlink>
      <w:r w:rsidRPr="004C148C">
        <w:t xml:space="preserve"> </w:t>
      </w:r>
      <w:r w:rsidR="00937C1D">
        <w:t xml:space="preserve">и зарегистрируем новый аккаунт. В качестве почтового адреса выберем деловой адрес </w:t>
      </w:r>
      <w:r w:rsidR="00937C1D">
        <w:rPr>
          <w:lang w:val="en-US"/>
        </w:rPr>
        <w:t>e</w:t>
      </w:r>
      <w:r w:rsidR="00937C1D" w:rsidRPr="00937C1D">
        <w:t>-</w:t>
      </w:r>
      <w:r w:rsidR="00937C1D">
        <w:t xml:space="preserve">почты. Введём свое настоящее имя, имя пользователя в программе </w:t>
      </w:r>
      <w:r w:rsidR="00937C1D">
        <w:rPr>
          <w:lang w:val="en-US"/>
        </w:rPr>
        <w:t>Discord</w:t>
      </w:r>
      <w:r w:rsidR="00937C1D" w:rsidRPr="00937C1D">
        <w:t xml:space="preserve">, </w:t>
      </w:r>
      <w:r w:rsidR="00937C1D">
        <w:t>пароль и дату рождения.</w:t>
      </w:r>
    </w:p>
    <w:p w:rsidR="00937C1D" w:rsidRDefault="00937C1D" w:rsidP="00937C1D">
      <w:pPr>
        <w:pStyle w:val="afb"/>
      </w:pPr>
      <w:r>
        <w:rPr>
          <w:noProof/>
        </w:rPr>
        <w:lastRenderedPageBreak/>
        <w:drawing>
          <wp:inline distT="0" distB="0" distL="0" distR="0" wp14:anchorId="3D8B3EF1" wp14:editId="21FA8BB4">
            <wp:extent cx="5940425" cy="7100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C1D" w:rsidRPr="00294015" w:rsidRDefault="00937C1D" w:rsidP="00937C1D">
      <w:pPr>
        <w:pStyle w:val="af0"/>
      </w:pPr>
      <w:r>
        <w:t xml:space="preserve">Рисунок </w:t>
      </w:r>
      <w:fldSimple w:instr=" STYLEREF 1 \s ">
        <w:r w:rsidR="00FA643B">
          <w:rPr>
            <w:noProof/>
          </w:rPr>
          <w:t>3</w:t>
        </w:r>
      </w:fldSimple>
      <w:r w:rsidR="0022747D">
        <w:t>.</w:t>
      </w:r>
      <w:fldSimple w:instr=" SEQ Рисунок \* ARABIC \s 1 ">
        <w:r w:rsidR="00FA643B">
          <w:rPr>
            <w:noProof/>
          </w:rPr>
          <w:t>1</w:t>
        </w:r>
      </w:fldSimple>
      <w:r w:rsidRPr="00937C1D">
        <w:t xml:space="preserve"> – </w:t>
      </w:r>
      <w:r>
        <w:t>Форма регистрации</w:t>
      </w:r>
      <w:r w:rsidR="0018782D" w:rsidRPr="0018782D">
        <w:t xml:space="preserve"> </w:t>
      </w:r>
      <w:r w:rsidR="0018782D">
        <w:t>аккаунта</w:t>
      </w:r>
      <w:r>
        <w:t xml:space="preserve"> в программе </w:t>
      </w:r>
      <w:r>
        <w:rPr>
          <w:lang w:val="en-US"/>
        </w:rPr>
        <w:t>Discord</w:t>
      </w:r>
    </w:p>
    <w:p w:rsidR="006356C7" w:rsidRDefault="006356C7" w:rsidP="006356C7">
      <w:pPr>
        <w:pStyle w:val="a1"/>
      </w:pPr>
      <w:r>
        <w:t>После успешной регистрации</w:t>
      </w:r>
      <w:r w:rsidR="00B86D00">
        <w:t xml:space="preserve"> аккаунта</w:t>
      </w:r>
      <w:r>
        <w:t xml:space="preserve"> в программе </w:t>
      </w:r>
      <w:r>
        <w:rPr>
          <w:lang w:val="en-US"/>
        </w:rPr>
        <w:t>Discord</w:t>
      </w:r>
      <w:r w:rsidRPr="006356C7">
        <w:t xml:space="preserve"> </w:t>
      </w:r>
      <w:r>
        <w:t xml:space="preserve">перейдём по ссылке </w:t>
      </w:r>
      <w:hyperlink r:id="rId12" w:history="1">
        <w:r w:rsidRPr="006356C7">
          <w:rPr>
            <w:rStyle w:val="afe"/>
          </w:rPr>
          <w:t xml:space="preserve">Вход в программу </w:t>
        </w:r>
        <w:proofErr w:type="spellStart"/>
        <w:r w:rsidRPr="006356C7">
          <w:rPr>
            <w:rStyle w:val="afe"/>
          </w:rPr>
          <w:t>Discord</w:t>
        </w:r>
        <w:proofErr w:type="spellEnd"/>
      </w:hyperlink>
      <w:r w:rsidRPr="006356C7">
        <w:t xml:space="preserve"> </w:t>
      </w:r>
      <w:r>
        <w:t>и зайдём в наш созданный аккаунт.</w:t>
      </w:r>
    </w:p>
    <w:p w:rsidR="00294015" w:rsidRDefault="00294015" w:rsidP="00294015">
      <w:pPr>
        <w:pStyle w:val="afb"/>
      </w:pPr>
      <w:r>
        <w:rPr>
          <w:noProof/>
        </w:rPr>
        <w:lastRenderedPageBreak/>
        <w:drawing>
          <wp:inline distT="0" distB="0" distL="0" distR="0" wp14:anchorId="77350187" wp14:editId="4788A24A">
            <wp:extent cx="5940425" cy="3179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15" w:rsidRPr="0022747D" w:rsidRDefault="00294015" w:rsidP="00294015">
      <w:pPr>
        <w:pStyle w:val="af0"/>
      </w:pPr>
      <w:r>
        <w:t xml:space="preserve">Рисунок </w:t>
      </w:r>
      <w:fldSimple w:instr=" STYLEREF 1 \s ">
        <w:r w:rsidR="00FA643B">
          <w:rPr>
            <w:noProof/>
          </w:rPr>
          <w:t>3</w:t>
        </w:r>
      </w:fldSimple>
      <w:r w:rsidR="0022747D">
        <w:t>.</w:t>
      </w:r>
      <w:fldSimple w:instr=" SEQ Рисунок \* ARABIC \s 1 ">
        <w:r w:rsidR="00FA643B">
          <w:rPr>
            <w:noProof/>
          </w:rPr>
          <w:t>2</w:t>
        </w:r>
      </w:fldSimple>
      <w:r>
        <w:t xml:space="preserve"> – Форма входа в аккаунт </w:t>
      </w:r>
      <w:r>
        <w:rPr>
          <w:lang w:val="en-US"/>
        </w:rPr>
        <w:t>Discord</w:t>
      </w:r>
    </w:p>
    <w:p w:rsidR="000C79B6" w:rsidRDefault="000C79B6" w:rsidP="000C79B6">
      <w:pPr>
        <w:pStyle w:val="a1"/>
        <w:rPr>
          <w:lang w:val="en-US"/>
        </w:rPr>
      </w:pPr>
      <w:r>
        <w:t xml:space="preserve">После успешного входа в аккаунт </w:t>
      </w:r>
      <w:r>
        <w:rPr>
          <w:lang w:val="en-US"/>
        </w:rPr>
        <w:t>Discord</w:t>
      </w:r>
      <w:r w:rsidRPr="000C79B6">
        <w:t xml:space="preserve"> </w:t>
      </w:r>
      <w:r>
        <w:t>настроим личные данные профиля.</w:t>
      </w:r>
      <w:r w:rsidR="0022747D">
        <w:t xml:space="preserve"> Настроим портрет профиля и отображаемое имя в программе </w:t>
      </w:r>
      <w:r w:rsidR="0022747D">
        <w:rPr>
          <w:lang w:val="en-US"/>
        </w:rPr>
        <w:t>Discord.</w:t>
      </w:r>
    </w:p>
    <w:p w:rsidR="0022747D" w:rsidRDefault="0022747D" w:rsidP="0022747D">
      <w:pPr>
        <w:pStyle w:val="afb"/>
      </w:pPr>
      <w:r w:rsidRPr="0022747D">
        <w:rPr>
          <w:lang w:val="en-US"/>
        </w:rPr>
        <w:drawing>
          <wp:inline distT="0" distB="0" distL="0" distR="0" wp14:anchorId="43310A23" wp14:editId="4B5EB3F6">
            <wp:extent cx="5940425" cy="2719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47D" w:rsidRPr="0022747D" w:rsidRDefault="0022747D" w:rsidP="0022747D">
      <w:pPr>
        <w:pStyle w:val="af0"/>
      </w:pPr>
      <w:r>
        <w:t xml:space="preserve">Рисунок </w:t>
      </w:r>
      <w:fldSimple w:instr=" STYLEREF 1 \s ">
        <w:r w:rsidR="00FA643B">
          <w:rPr>
            <w:noProof/>
          </w:rPr>
          <w:t>3</w:t>
        </w:r>
      </w:fldSimple>
      <w:r>
        <w:t>.</w:t>
      </w:r>
      <w:fldSimple w:instr=" SEQ Рисунок \* ARABIC \s 1 ">
        <w:r w:rsidR="00FA643B">
          <w:rPr>
            <w:noProof/>
          </w:rPr>
          <w:t>3</w:t>
        </w:r>
      </w:fldSimple>
      <w:r>
        <w:t xml:space="preserve"> – Настройка </w:t>
      </w:r>
      <w:r w:rsidR="0094672E">
        <w:t xml:space="preserve">профиля </w:t>
      </w:r>
      <w:r>
        <w:t xml:space="preserve">в программе </w:t>
      </w:r>
      <w:r>
        <w:rPr>
          <w:lang w:val="en-US"/>
        </w:rPr>
        <w:t>Discord</w:t>
      </w:r>
    </w:p>
    <w:p w:rsidR="00937C1D" w:rsidRPr="00937C1D" w:rsidRDefault="00937C1D" w:rsidP="004C148C">
      <w:pPr>
        <w:pStyle w:val="a1"/>
      </w:pPr>
    </w:p>
    <w:p w:rsidR="009E640A" w:rsidRPr="009E640A" w:rsidRDefault="009E640A" w:rsidP="009E640A">
      <w:pPr>
        <w:pStyle w:val="2"/>
      </w:pPr>
      <w:bookmarkStart w:id="28" w:name="_Toc198373580"/>
      <w:r>
        <w:t xml:space="preserve">Проведение конференции в программе </w:t>
      </w:r>
      <w:r>
        <w:rPr>
          <w:lang w:val="en-US"/>
        </w:rPr>
        <w:t>Discord</w:t>
      </w:r>
      <w:bookmarkEnd w:id="28"/>
    </w:p>
    <w:p w:rsidR="00DE687E" w:rsidRDefault="00DE687E">
      <w:pPr>
        <w:pStyle w:val="a8"/>
      </w:pPr>
      <w:bookmarkStart w:id="29" w:name="_Toc198373581"/>
      <w:r>
        <w:lastRenderedPageBreak/>
        <w:t>Заключение</w:t>
      </w:r>
      <w:bookmarkEnd w:id="29"/>
    </w:p>
    <w:p w:rsidR="00DE687E" w:rsidRDefault="00DE687E">
      <w:pPr>
        <w:pStyle w:val="a8"/>
      </w:pPr>
      <w:bookmarkStart w:id="30" w:name="_Toc198373582"/>
      <w:bookmarkStart w:id="31" w:name="_GoBack"/>
      <w:bookmarkEnd w:id="31"/>
      <w:r>
        <w:lastRenderedPageBreak/>
        <w:t>Список использованных источников</w:t>
      </w:r>
      <w:bookmarkEnd w:id="30"/>
    </w:p>
    <w:p w:rsidR="00DE687E" w:rsidRDefault="00DE687E">
      <w:pPr>
        <w:pStyle w:val="a1"/>
        <w:rPr>
          <w:highlight w:val="yellow"/>
        </w:rPr>
      </w:pPr>
    </w:p>
    <w:p w:rsidR="00DE687E" w:rsidRDefault="00DE687E">
      <w:bookmarkStart w:id="32" w:name="_Toc198373583"/>
      <w:bookmarkEnd w:id="32"/>
    </w:p>
    <w:sectPr w:rsidR="00DE687E" w:rsidSect="004B6C3B">
      <w:footerReference w:type="default" r:id="rId15"/>
      <w:pgSz w:w="11906" w:h="16838"/>
      <w:pgMar w:top="1134" w:right="850" w:bottom="1134" w:left="1701" w:header="0" w:footer="708" w:gutter="0"/>
      <w:cols w:space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90F" w:rsidRDefault="0098190F">
      <w:pPr>
        <w:spacing w:line="240" w:lineRule="auto"/>
      </w:pPr>
      <w:r>
        <w:separator/>
      </w:r>
    </w:p>
  </w:endnote>
  <w:endnote w:type="continuationSeparator" w:id="0">
    <w:p w:rsidR="0098190F" w:rsidRDefault="00981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4BD" w:rsidRDefault="006524BD">
    <w:pPr>
      <w:pStyle w:val="ac"/>
    </w:pPr>
    <w:r>
      <w:t xml:space="preserve">Хабаровск – </w:t>
    </w:r>
    <w:r>
      <w:fldChar w:fldCharType="begin"/>
    </w:r>
    <w:r>
      <w:instrText xml:space="preserve"> TIME \@ "yyyy" </w:instrText>
    </w:r>
    <w:r>
      <w:fldChar w:fldCharType="separate"/>
    </w:r>
    <w:r w:rsidR="009E640A">
      <w:rPr>
        <w:noProof/>
      </w:rPr>
      <w:t>2025</w:t>
    </w:r>
    <w:r>
      <w:fldChar w:fldCharType="end"/>
    </w:r>
    <w:r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4BD" w:rsidRDefault="006524B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4BD" w:rsidRDefault="006524BD">
    <w:pPr>
      <w:framePr w:wrap="auto" w:vAnchor="text" w:hAnchor="page" w:x="10776" w:y="1"/>
      <w:rPr>
        <w:rFonts w:ascii="Times New Roman" w:hAnsi="Times New Roman"/>
      </w:rPr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98416F">
      <w:rPr>
        <w:rFonts w:ascii="Times New Roman" w:hAnsi="Times New Roman"/>
        <w:noProof/>
      </w:rPr>
      <w:t>17</w:t>
    </w:r>
    <w:r>
      <w:rPr>
        <w:rFonts w:ascii="Times New Roman" w:hAnsi="Times New Roman"/>
      </w:rPr>
      <w:fldChar w:fldCharType="end"/>
    </w:r>
  </w:p>
  <w:p w:rsidR="006524BD" w:rsidRDefault="006524BD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90F" w:rsidRDefault="0098190F">
      <w:pPr>
        <w:spacing w:line="240" w:lineRule="auto"/>
      </w:pPr>
      <w:r>
        <w:separator/>
      </w:r>
    </w:p>
  </w:footnote>
  <w:footnote w:type="continuationSeparator" w:id="0">
    <w:p w:rsidR="0098190F" w:rsidRDefault="009819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17663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0A80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ED56C0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A9CE0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06F419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27122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1990F7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7060CF"/>
    <w:multiLevelType w:val="singleLevel"/>
    <w:tmpl w:val="646AA386"/>
    <w:lvl w:ilvl="0">
      <w:start w:val="1"/>
      <w:numFmt w:val="decimal"/>
      <w:lvlText w:val="%1)"/>
      <w:lvlJc w:val="left"/>
      <w:rPr>
        <w:dstrike w:val="0"/>
      </w:rPr>
    </w:lvl>
  </w:abstractNum>
  <w:abstractNum w:abstractNumId="8" w15:restartNumberingAfterBreak="0">
    <w:nsid w:val="10FD719E"/>
    <w:multiLevelType w:val="singleLevel"/>
    <w:tmpl w:val="646AA386"/>
    <w:lvl w:ilvl="0">
      <w:start w:val="1"/>
      <w:numFmt w:val="decimal"/>
      <w:lvlText w:val="%1)"/>
      <w:lvlJc w:val="left"/>
      <w:rPr>
        <w:dstrike w:val="0"/>
      </w:rPr>
    </w:lvl>
  </w:abstractNum>
  <w:abstractNum w:abstractNumId="9" w15:restartNumberingAfterBreak="0">
    <w:nsid w:val="646AA386"/>
    <w:multiLevelType w:val="singleLevel"/>
    <w:tmpl w:val="646AA386"/>
    <w:name w:val="Нумерованный список 1"/>
    <w:lvl w:ilvl="0">
      <w:start w:val="1"/>
      <w:numFmt w:val="decimal"/>
      <w:pStyle w:val="3"/>
      <w:lvlText w:val="%1)"/>
      <w:lvlJc w:val="left"/>
      <w:rPr>
        <w:dstrike w:val="0"/>
      </w:rPr>
    </w:lvl>
  </w:abstractNum>
  <w:abstractNum w:abstractNumId="10" w15:restartNumberingAfterBreak="0">
    <w:nsid w:val="646AA387"/>
    <w:multiLevelType w:val="singleLevel"/>
    <w:tmpl w:val="646AA387"/>
    <w:name w:val="Нумерованный список 2"/>
    <w:lvl w:ilvl="0">
      <w:start w:val="1"/>
      <w:numFmt w:val="bullet"/>
      <w:lvlText w:val=""/>
      <w:lvlJc w:val="left"/>
      <w:rPr>
        <w:rFonts w:ascii="Symbol" w:hAnsi="Symbol"/>
        <w:dstrike w:val="0"/>
      </w:rPr>
    </w:lvl>
  </w:abstractNum>
  <w:abstractNum w:abstractNumId="11" w15:restartNumberingAfterBreak="0">
    <w:nsid w:val="646AA388"/>
    <w:multiLevelType w:val="singleLevel"/>
    <w:tmpl w:val="646AA388"/>
    <w:name w:val="Нумерованный список 3"/>
    <w:lvl w:ilvl="0">
      <w:start w:val="1"/>
      <w:numFmt w:val="bullet"/>
      <w:pStyle w:val="30"/>
      <w:lvlText w:val=""/>
      <w:lvlJc w:val="left"/>
      <w:rPr>
        <w:rFonts w:ascii="Symbol" w:hAnsi="Symbol"/>
        <w:dstrike w:val="0"/>
      </w:rPr>
    </w:lvl>
  </w:abstractNum>
  <w:abstractNum w:abstractNumId="12" w15:restartNumberingAfterBreak="0">
    <w:nsid w:val="646AA389"/>
    <w:multiLevelType w:val="multilevel"/>
    <w:tmpl w:val="646AA389"/>
    <w:name w:val="Нумерованный список 4"/>
    <w:lvl w:ilvl="0">
      <w:start w:val="1"/>
      <w:numFmt w:val="decimal"/>
      <w:pStyle w:val="a"/>
      <w:suff w:val="space"/>
      <w:lvlText w:val="Приложение %1."/>
      <w:lvlJc w:val="right"/>
      <w:rPr>
        <w:dstrike w:val="0"/>
      </w:rPr>
    </w:lvl>
    <w:lvl w:ilvl="1">
      <w:start w:val="1"/>
      <w:numFmt w:val="bullet"/>
      <w:lvlText w:val=""/>
      <w:lvlJc w:val="left"/>
      <w:rPr>
        <w:rFonts w:ascii="Wingdings" w:hAnsi="Wingdings"/>
        <w:dstrike w:val="0"/>
      </w:rPr>
    </w:lvl>
    <w:lvl w:ilvl="2">
      <w:start w:val="1"/>
      <w:numFmt w:val="bullet"/>
      <w:lvlText w:val=""/>
      <w:lvlJc w:val="left"/>
      <w:rPr>
        <w:rFonts w:ascii="Wingdings" w:hAnsi="Wingdings"/>
        <w:dstrike w:val="0"/>
      </w:rPr>
    </w:lvl>
    <w:lvl w:ilvl="3">
      <w:start w:val="1"/>
      <w:numFmt w:val="bullet"/>
      <w:lvlText w:val=""/>
      <w:lvlJc w:val="left"/>
      <w:rPr>
        <w:rFonts w:ascii="Symbol" w:hAnsi="Symbol"/>
        <w:dstrike w:val="0"/>
      </w:rPr>
    </w:lvl>
    <w:lvl w:ilvl="4">
      <w:start w:val="1"/>
      <w:numFmt w:val="bullet"/>
      <w:lvlText w:val=""/>
      <w:lvlJc w:val="left"/>
      <w:rPr>
        <w:rFonts w:ascii="Symbol" w:hAnsi="Symbol"/>
        <w:dstrike w:val="0"/>
      </w:rPr>
    </w:lvl>
    <w:lvl w:ilvl="5">
      <w:start w:val="1"/>
      <w:numFmt w:val="bullet"/>
      <w:lvlText w:val=""/>
      <w:lvlJc w:val="left"/>
      <w:rPr>
        <w:rFonts w:ascii="Wingdings" w:hAnsi="Wingdings"/>
        <w:dstrike w:val="0"/>
      </w:rPr>
    </w:lvl>
    <w:lvl w:ilvl="6">
      <w:start w:val="1"/>
      <w:numFmt w:val="bullet"/>
      <w:lvlText w:val=""/>
      <w:lvlJc w:val="left"/>
      <w:rPr>
        <w:rFonts w:ascii="Wingdings" w:hAnsi="Wingdings"/>
        <w:dstrike w:val="0"/>
      </w:rPr>
    </w:lvl>
    <w:lvl w:ilvl="7">
      <w:start w:val="1"/>
      <w:numFmt w:val="bullet"/>
      <w:lvlText w:val=""/>
      <w:lvlJc w:val="left"/>
      <w:rPr>
        <w:rFonts w:ascii="Symbol" w:hAnsi="Symbol"/>
        <w:dstrike w:val="0"/>
      </w:rPr>
    </w:lvl>
    <w:lvl w:ilvl="8">
      <w:start w:val="1"/>
      <w:numFmt w:val="bullet"/>
      <w:lvlText w:val=""/>
      <w:lvlJc w:val="left"/>
      <w:rPr>
        <w:rFonts w:ascii="Symbol" w:hAnsi="Symbol"/>
        <w:dstrike w:val="0"/>
      </w:rPr>
    </w:lvl>
  </w:abstractNum>
  <w:abstractNum w:abstractNumId="13" w15:restartNumberingAfterBreak="0">
    <w:nsid w:val="646AA38A"/>
    <w:multiLevelType w:val="multilevel"/>
    <w:tmpl w:val="646AA38A"/>
    <w:name w:val="Нумерованный список 5"/>
    <w:lvl w:ilvl="0">
      <w:start w:val="1"/>
      <w:numFmt w:val="bullet"/>
      <w:lvlText w:val=""/>
      <w:lvlJc w:val="left"/>
      <w:rPr>
        <w:rFonts w:ascii="Symbol" w:hAnsi="Symbol"/>
        <w:dstrike w:val="0"/>
      </w:rPr>
    </w:lvl>
    <w:lvl w:ilvl="1">
      <w:start w:val="1"/>
      <w:numFmt w:val="bullet"/>
      <w:lvlText w:val="o"/>
      <w:lvlJc w:val="left"/>
      <w:rPr>
        <w:rFonts w:ascii="Courier New" w:hAnsi="Courier New"/>
        <w:dstrike w:val="0"/>
      </w:rPr>
    </w:lvl>
    <w:lvl w:ilvl="2">
      <w:start w:val="1"/>
      <w:numFmt w:val="bullet"/>
      <w:lvlText w:val=""/>
      <w:lvlJc w:val="left"/>
      <w:rPr>
        <w:rFonts w:ascii="Wingdings" w:hAnsi="Wingdings"/>
        <w:dstrike w:val="0"/>
      </w:rPr>
    </w:lvl>
    <w:lvl w:ilvl="3">
      <w:start w:val="1"/>
      <w:numFmt w:val="bullet"/>
      <w:lvlText w:val=""/>
      <w:lvlJc w:val="left"/>
      <w:rPr>
        <w:rFonts w:ascii="Symbol" w:hAnsi="Symbol"/>
        <w:dstrike w:val="0"/>
      </w:rPr>
    </w:lvl>
    <w:lvl w:ilvl="4">
      <w:start w:val="1"/>
      <w:numFmt w:val="bullet"/>
      <w:lvlText w:val="o"/>
      <w:lvlJc w:val="left"/>
      <w:rPr>
        <w:rFonts w:ascii="Courier New" w:hAnsi="Courier New"/>
        <w:dstrike w:val="0"/>
      </w:rPr>
    </w:lvl>
    <w:lvl w:ilvl="5">
      <w:start w:val="1"/>
      <w:numFmt w:val="bullet"/>
      <w:lvlText w:val=""/>
      <w:lvlJc w:val="left"/>
      <w:rPr>
        <w:rFonts w:ascii="Wingdings" w:hAnsi="Wingdings"/>
        <w:dstrike w:val="0"/>
      </w:rPr>
    </w:lvl>
    <w:lvl w:ilvl="6">
      <w:start w:val="1"/>
      <w:numFmt w:val="bullet"/>
      <w:lvlText w:val=""/>
      <w:lvlJc w:val="left"/>
      <w:rPr>
        <w:rFonts w:ascii="Symbol" w:hAnsi="Symbol"/>
        <w:dstrike w:val="0"/>
      </w:rPr>
    </w:lvl>
    <w:lvl w:ilvl="7">
      <w:start w:val="1"/>
      <w:numFmt w:val="bullet"/>
      <w:lvlText w:val="o"/>
      <w:lvlJc w:val="left"/>
      <w:rPr>
        <w:rFonts w:ascii="Courier New" w:hAnsi="Courier New"/>
        <w:dstrike w:val="0"/>
      </w:rPr>
    </w:lvl>
    <w:lvl w:ilvl="8">
      <w:start w:val="1"/>
      <w:numFmt w:val="bullet"/>
      <w:lvlText w:val=""/>
      <w:lvlJc w:val="left"/>
      <w:rPr>
        <w:rFonts w:ascii="Wingdings" w:hAnsi="Wingdings"/>
        <w:dstrike w:val="0"/>
      </w:rPr>
    </w:lvl>
  </w:abstractNum>
  <w:abstractNum w:abstractNumId="14" w15:restartNumberingAfterBreak="0">
    <w:nsid w:val="646AA38B"/>
    <w:multiLevelType w:val="multilevel"/>
    <w:tmpl w:val="15467BBC"/>
    <w:name w:val="Нумерованный список 6"/>
    <w:lvl w:ilvl="0">
      <w:start w:val="1"/>
      <w:numFmt w:val="decimal"/>
      <w:pStyle w:val="31"/>
      <w:suff w:val="space"/>
      <w:lvlText w:val="%1."/>
      <w:lvlJc w:val="left"/>
      <w:pPr>
        <w:ind w:left="0" w:firstLine="0"/>
      </w:pPr>
      <w:rPr>
        <w:rFonts w:hint="default"/>
        <w:dstrike w:val="0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  <w:dstrike w:val="0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  <w:dstrike w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  <w:dstrike w:val="0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  <w:dstrike w:val="0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  <w:dstrike w:val="0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  <w:dstrike w:val="0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dstrike w:val="0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  <w:dstrike w:val="0"/>
      </w:rPr>
    </w:lvl>
  </w:abstractNum>
  <w:abstractNum w:abstractNumId="15" w15:restartNumberingAfterBreak="0">
    <w:nsid w:val="646AA38C"/>
    <w:multiLevelType w:val="multilevel"/>
    <w:tmpl w:val="646AA38C"/>
    <w:name w:val="Нумерованный список 7"/>
    <w:lvl w:ilvl="0">
      <w:start w:val="1"/>
      <w:numFmt w:val="decimal"/>
      <w:pStyle w:val="1"/>
      <w:suff w:val="space"/>
      <w:lvlText w:val="%1."/>
      <w:lvlJc w:val="left"/>
      <w:rPr>
        <w:dstrike w:val="0"/>
      </w:rPr>
    </w:lvl>
    <w:lvl w:ilvl="1">
      <w:start w:val="1"/>
      <w:numFmt w:val="decimal"/>
      <w:pStyle w:val="2"/>
      <w:suff w:val="space"/>
      <w:lvlText w:val="%1.%2."/>
      <w:lvlJc w:val="left"/>
      <w:rPr>
        <w:dstrike w:val="0"/>
      </w:rPr>
    </w:lvl>
    <w:lvl w:ilvl="2">
      <w:start w:val="1"/>
      <w:numFmt w:val="decimal"/>
      <w:pStyle w:val="32"/>
      <w:suff w:val="space"/>
      <w:lvlText w:val="%1.%2.%3."/>
      <w:lvlJc w:val="left"/>
      <w:rPr>
        <w:dstrike w:val="0"/>
      </w:rPr>
    </w:lvl>
    <w:lvl w:ilvl="3">
      <w:start w:val="1"/>
      <w:numFmt w:val="decimal"/>
      <w:pStyle w:val="4"/>
      <w:suff w:val="space"/>
      <w:lvlText w:val="%1.%2.%3.%4."/>
      <w:lvlJc w:val="left"/>
      <w:rPr>
        <w:dstrike w:val="0"/>
      </w:rPr>
    </w:lvl>
    <w:lvl w:ilvl="4">
      <w:start w:val="1"/>
      <w:numFmt w:val="decimal"/>
      <w:pStyle w:val="5"/>
      <w:suff w:val="space"/>
      <w:lvlText w:val="%1.%2.%3.%4.%5."/>
      <w:lvlJc w:val="left"/>
      <w:rPr>
        <w:dstrike w:val="0"/>
      </w:rPr>
    </w:lvl>
    <w:lvl w:ilvl="5">
      <w:start w:val="1"/>
      <w:numFmt w:val="decimal"/>
      <w:pStyle w:val="6"/>
      <w:lvlText w:val="%1.%2.%3.%4.%5.%6"/>
      <w:lvlJc w:val="left"/>
      <w:rPr>
        <w:dstrike w:val="0"/>
      </w:rPr>
    </w:lvl>
    <w:lvl w:ilvl="6">
      <w:start w:val="1"/>
      <w:numFmt w:val="decimal"/>
      <w:pStyle w:val="7"/>
      <w:lvlText w:val="%1.%2.%3.%4.%5.%6.%7"/>
      <w:lvlJc w:val="left"/>
      <w:rPr>
        <w:dstrike w:val="0"/>
      </w:rPr>
    </w:lvl>
    <w:lvl w:ilvl="7">
      <w:start w:val="1"/>
      <w:numFmt w:val="decimal"/>
      <w:pStyle w:val="8"/>
      <w:lvlText w:val="%1.%2.%3.%4.%5.%6.%7.%8"/>
      <w:lvlJc w:val="left"/>
      <w:rPr>
        <w:dstrike w:val="0"/>
      </w:rPr>
    </w:lvl>
    <w:lvl w:ilvl="8">
      <w:start w:val="1"/>
      <w:numFmt w:val="decimal"/>
      <w:pStyle w:val="9"/>
      <w:lvlText w:val="%1.%2.%3.%4.%5.%6.%7.%8.%9"/>
      <w:lvlJc w:val="left"/>
      <w:rPr>
        <w:dstrike w:val="0"/>
      </w:rPr>
    </w:lvl>
  </w:abstractNum>
  <w:abstractNum w:abstractNumId="16" w15:restartNumberingAfterBreak="0">
    <w:nsid w:val="646AA38D"/>
    <w:multiLevelType w:val="multilevel"/>
    <w:tmpl w:val="646AA38D"/>
    <w:name w:val="Нумерованный список 8"/>
    <w:lvl w:ilvl="0">
      <w:start w:val="1"/>
      <w:numFmt w:val="decimal"/>
      <w:pStyle w:val="20"/>
      <w:lvlText w:val="%1."/>
      <w:lvlJc w:val="left"/>
      <w:rPr>
        <w:dstrike w:val="0"/>
      </w:rPr>
    </w:lvl>
    <w:lvl w:ilvl="1">
      <w:start w:val="1"/>
      <w:numFmt w:val="lowerLetter"/>
      <w:lvlText w:val="%2."/>
      <w:lvlJc w:val="left"/>
      <w:rPr>
        <w:dstrike w:val="0"/>
      </w:rPr>
    </w:lvl>
    <w:lvl w:ilvl="2">
      <w:start w:val="1"/>
      <w:numFmt w:val="lowerRoman"/>
      <w:lvlText w:val="%3."/>
      <w:lvlJc w:val="right"/>
      <w:rPr>
        <w:dstrike w:val="0"/>
      </w:rPr>
    </w:lvl>
    <w:lvl w:ilvl="3">
      <w:start w:val="1"/>
      <w:numFmt w:val="decimal"/>
      <w:lvlText w:val="%4."/>
      <w:lvlJc w:val="left"/>
      <w:rPr>
        <w:dstrike w:val="0"/>
      </w:rPr>
    </w:lvl>
    <w:lvl w:ilvl="4">
      <w:start w:val="1"/>
      <w:numFmt w:val="lowerLetter"/>
      <w:lvlText w:val="%5."/>
      <w:lvlJc w:val="left"/>
      <w:rPr>
        <w:dstrike w:val="0"/>
      </w:rPr>
    </w:lvl>
    <w:lvl w:ilvl="5">
      <w:start w:val="1"/>
      <w:numFmt w:val="lowerRoman"/>
      <w:lvlText w:val="%6."/>
      <w:lvlJc w:val="right"/>
      <w:rPr>
        <w:dstrike w:val="0"/>
      </w:rPr>
    </w:lvl>
    <w:lvl w:ilvl="6">
      <w:start w:val="1"/>
      <w:numFmt w:val="decimal"/>
      <w:lvlText w:val="%7."/>
      <w:lvlJc w:val="left"/>
      <w:rPr>
        <w:dstrike w:val="0"/>
      </w:rPr>
    </w:lvl>
    <w:lvl w:ilvl="7">
      <w:start w:val="1"/>
      <w:numFmt w:val="lowerLetter"/>
      <w:lvlText w:val="%8."/>
      <w:lvlJc w:val="left"/>
      <w:rPr>
        <w:dstrike w:val="0"/>
      </w:rPr>
    </w:lvl>
    <w:lvl w:ilvl="8">
      <w:start w:val="1"/>
      <w:numFmt w:val="lowerRoman"/>
      <w:lvlText w:val="%9."/>
      <w:lvlJc w:val="right"/>
      <w:rPr>
        <w:dstrike w:val="0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6"/>
  </w:num>
  <w:num w:numId="10">
    <w:abstractNumId w:val="4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  <w:num w:numId="15">
    <w:abstractNumId w:val="3"/>
  </w:num>
  <w:num w:numId="16">
    <w:abstractNumId w:val="8"/>
  </w:num>
  <w:num w:numId="17">
    <w:abstractNumId w:val="7"/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gutterAtTop/>
  <w:proofState w:spelling="clean" w:grammar="clean"/>
  <w:attachedTemplate r:id="rId1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C7"/>
    <w:rsid w:val="00011491"/>
    <w:rsid w:val="00020906"/>
    <w:rsid w:val="00045B40"/>
    <w:rsid w:val="00055F63"/>
    <w:rsid w:val="0006364E"/>
    <w:rsid w:val="00067EB6"/>
    <w:rsid w:val="00072E27"/>
    <w:rsid w:val="00090C70"/>
    <w:rsid w:val="000A682F"/>
    <w:rsid w:val="000C2AC7"/>
    <w:rsid w:val="000C79B6"/>
    <w:rsid w:val="000D1A1F"/>
    <w:rsid w:val="000D3271"/>
    <w:rsid w:val="000F67D4"/>
    <w:rsid w:val="00135D14"/>
    <w:rsid w:val="001446F6"/>
    <w:rsid w:val="001624AA"/>
    <w:rsid w:val="0017092B"/>
    <w:rsid w:val="0018782D"/>
    <w:rsid w:val="001A7292"/>
    <w:rsid w:val="001B2042"/>
    <w:rsid w:val="001B6FF4"/>
    <w:rsid w:val="001D3546"/>
    <w:rsid w:val="001D3FA9"/>
    <w:rsid w:val="001E59D0"/>
    <w:rsid w:val="001F0132"/>
    <w:rsid w:val="001F4316"/>
    <w:rsid w:val="00205467"/>
    <w:rsid w:val="0020555A"/>
    <w:rsid w:val="00217C56"/>
    <w:rsid w:val="0022747D"/>
    <w:rsid w:val="00236D06"/>
    <w:rsid w:val="002449D7"/>
    <w:rsid w:val="00250FAA"/>
    <w:rsid w:val="00272AE2"/>
    <w:rsid w:val="00277943"/>
    <w:rsid w:val="00294015"/>
    <w:rsid w:val="002A4A23"/>
    <w:rsid w:val="00347FC9"/>
    <w:rsid w:val="00350AA6"/>
    <w:rsid w:val="0035575C"/>
    <w:rsid w:val="003957A9"/>
    <w:rsid w:val="003A3B26"/>
    <w:rsid w:val="003A47F2"/>
    <w:rsid w:val="003A686F"/>
    <w:rsid w:val="003B5FFE"/>
    <w:rsid w:val="003E21CC"/>
    <w:rsid w:val="00405320"/>
    <w:rsid w:val="00416DA4"/>
    <w:rsid w:val="00421CEF"/>
    <w:rsid w:val="00424732"/>
    <w:rsid w:val="00426487"/>
    <w:rsid w:val="00436889"/>
    <w:rsid w:val="004521BE"/>
    <w:rsid w:val="004676A3"/>
    <w:rsid w:val="004B6C3B"/>
    <w:rsid w:val="004B7567"/>
    <w:rsid w:val="004C148C"/>
    <w:rsid w:val="004F4999"/>
    <w:rsid w:val="00501CF8"/>
    <w:rsid w:val="0050505D"/>
    <w:rsid w:val="0050661D"/>
    <w:rsid w:val="00523EC1"/>
    <w:rsid w:val="005305D9"/>
    <w:rsid w:val="00557B7D"/>
    <w:rsid w:val="0056427F"/>
    <w:rsid w:val="00575DF8"/>
    <w:rsid w:val="00580C83"/>
    <w:rsid w:val="005B439C"/>
    <w:rsid w:val="005C07A8"/>
    <w:rsid w:val="005C6C05"/>
    <w:rsid w:val="005E7CC0"/>
    <w:rsid w:val="00607DA8"/>
    <w:rsid w:val="00617B05"/>
    <w:rsid w:val="00631A20"/>
    <w:rsid w:val="006356C7"/>
    <w:rsid w:val="006524BD"/>
    <w:rsid w:val="00653334"/>
    <w:rsid w:val="0066087E"/>
    <w:rsid w:val="006935B0"/>
    <w:rsid w:val="006A495F"/>
    <w:rsid w:val="006B0368"/>
    <w:rsid w:val="006B0E30"/>
    <w:rsid w:val="006C6BDC"/>
    <w:rsid w:val="006C7D9D"/>
    <w:rsid w:val="006D0918"/>
    <w:rsid w:val="006D0CF0"/>
    <w:rsid w:val="006D1830"/>
    <w:rsid w:val="006E05E4"/>
    <w:rsid w:val="00721A5F"/>
    <w:rsid w:val="00733379"/>
    <w:rsid w:val="00735426"/>
    <w:rsid w:val="00743138"/>
    <w:rsid w:val="0075743A"/>
    <w:rsid w:val="007757BE"/>
    <w:rsid w:val="00785767"/>
    <w:rsid w:val="00791137"/>
    <w:rsid w:val="007B1F72"/>
    <w:rsid w:val="007D6510"/>
    <w:rsid w:val="007E10F2"/>
    <w:rsid w:val="007F2650"/>
    <w:rsid w:val="008023B1"/>
    <w:rsid w:val="00805E2B"/>
    <w:rsid w:val="00813919"/>
    <w:rsid w:val="00825147"/>
    <w:rsid w:val="0084311D"/>
    <w:rsid w:val="00855FE0"/>
    <w:rsid w:val="00863E14"/>
    <w:rsid w:val="00864150"/>
    <w:rsid w:val="00867281"/>
    <w:rsid w:val="00872E09"/>
    <w:rsid w:val="00883C3E"/>
    <w:rsid w:val="008853A4"/>
    <w:rsid w:val="00886843"/>
    <w:rsid w:val="0089527B"/>
    <w:rsid w:val="008C78AF"/>
    <w:rsid w:val="008D3F0F"/>
    <w:rsid w:val="008F1AC5"/>
    <w:rsid w:val="008F77DE"/>
    <w:rsid w:val="00906795"/>
    <w:rsid w:val="00910A3B"/>
    <w:rsid w:val="00912CD4"/>
    <w:rsid w:val="00914B37"/>
    <w:rsid w:val="009174A0"/>
    <w:rsid w:val="00923057"/>
    <w:rsid w:val="00924B07"/>
    <w:rsid w:val="00927198"/>
    <w:rsid w:val="00933101"/>
    <w:rsid w:val="0093538D"/>
    <w:rsid w:val="00937C1D"/>
    <w:rsid w:val="0094672E"/>
    <w:rsid w:val="009561F3"/>
    <w:rsid w:val="009646A2"/>
    <w:rsid w:val="0098190F"/>
    <w:rsid w:val="0098416F"/>
    <w:rsid w:val="009842C3"/>
    <w:rsid w:val="009A1D2C"/>
    <w:rsid w:val="009C4681"/>
    <w:rsid w:val="009C69C4"/>
    <w:rsid w:val="009D0020"/>
    <w:rsid w:val="009D704E"/>
    <w:rsid w:val="009E640A"/>
    <w:rsid w:val="009F17DC"/>
    <w:rsid w:val="00A11F58"/>
    <w:rsid w:val="00A1392D"/>
    <w:rsid w:val="00A26E6B"/>
    <w:rsid w:val="00A300F4"/>
    <w:rsid w:val="00A312C2"/>
    <w:rsid w:val="00A329F8"/>
    <w:rsid w:val="00A8041D"/>
    <w:rsid w:val="00A823CB"/>
    <w:rsid w:val="00A86F46"/>
    <w:rsid w:val="00A93E76"/>
    <w:rsid w:val="00A95AF7"/>
    <w:rsid w:val="00AB43F2"/>
    <w:rsid w:val="00AB770F"/>
    <w:rsid w:val="00AD5F28"/>
    <w:rsid w:val="00AE1673"/>
    <w:rsid w:val="00AF05AD"/>
    <w:rsid w:val="00AF469A"/>
    <w:rsid w:val="00AF6C34"/>
    <w:rsid w:val="00B12109"/>
    <w:rsid w:val="00B26F59"/>
    <w:rsid w:val="00B30785"/>
    <w:rsid w:val="00B44701"/>
    <w:rsid w:val="00B45D68"/>
    <w:rsid w:val="00B463DA"/>
    <w:rsid w:val="00B6741A"/>
    <w:rsid w:val="00B7553C"/>
    <w:rsid w:val="00B755E5"/>
    <w:rsid w:val="00B86D00"/>
    <w:rsid w:val="00BA2F2E"/>
    <w:rsid w:val="00BB7E54"/>
    <w:rsid w:val="00BC200B"/>
    <w:rsid w:val="00BC26D8"/>
    <w:rsid w:val="00BE5E48"/>
    <w:rsid w:val="00BF5E38"/>
    <w:rsid w:val="00C00DF0"/>
    <w:rsid w:val="00C054CE"/>
    <w:rsid w:val="00C24894"/>
    <w:rsid w:val="00C407BA"/>
    <w:rsid w:val="00C416C3"/>
    <w:rsid w:val="00C527FC"/>
    <w:rsid w:val="00C63859"/>
    <w:rsid w:val="00C700F7"/>
    <w:rsid w:val="00C956A7"/>
    <w:rsid w:val="00C975F0"/>
    <w:rsid w:val="00CA34D5"/>
    <w:rsid w:val="00CA718F"/>
    <w:rsid w:val="00CB3D4C"/>
    <w:rsid w:val="00CB5515"/>
    <w:rsid w:val="00CC7894"/>
    <w:rsid w:val="00CE79A2"/>
    <w:rsid w:val="00D11C4F"/>
    <w:rsid w:val="00D1498A"/>
    <w:rsid w:val="00D329A7"/>
    <w:rsid w:val="00D57797"/>
    <w:rsid w:val="00D85A32"/>
    <w:rsid w:val="00DA7111"/>
    <w:rsid w:val="00DC7BB8"/>
    <w:rsid w:val="00DD2B48"/>
    <w:rsid w:val="00DD3150"/>
    <w:rsid w:val="00DD344D"/>
    <w:rsid w:val="00DE51B0"/>
    <w:rsid w:val="00DE687E"/>
    <w:rsid w:val="00DF5B43"/>
    <w:rsid w:val="00E16C68"/>
    <w:rsid w:val="00E20852"/>
    <w:rsid w:val="00E5152B"/>
    <w:rsid w:val="00E52516"/>
    <w:rsid w:val="00E656E8"/>
    <w:rsid w:val="00E75D4A"/>
    <w:rsid w:val="00EC1CED"/>
    <w:rsid w:val="00EC2694"/>
    <w:rsid w:val="00EC71A6"/>
    <w:rsid w:val="00EE3D71"/>
    <w:rsid w:val="00F220EF"/>
    <w:rsid w:val="00F37BCA"/>
    <w:rsid w:val="00F60128"/>
    <w:rsid w:val="00F72044"/>
    <w:rsid w:val="00FA32AD"/>
    <w:rsid w:val="00FA643B"/>
    <w:rsid w:val="00FB108D"/>
    <w:rsid w:val="00F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CDAC3AD"/>
  <w15:docId w15:val="{795CC3FD-FF9C-4D2B-A266-58E4FD83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3FA9"/>
    <w:pPr>
      <w:spacing w:line="360" w:lineRule="auto"/>
    </w:pPr>
    <w:rPr>
      <w:sz w:val="28"/>
      <w:szCs w:val="28"/>
    </w:rPr>
  </w:style>
  <w:style w:type="paragraph" w:styleId="1">
    <w:name w:val="heading 1"/>
    <w:basedOn w:val="a0"/>
    <w:next w:val="a1"/>
    <w:qFormat/>
    <w:rsid w:val="004B6C3B"/>
    <w:pPr>
      <w:keepNext/>
      <w:keepLines/>
      <w:pageBreakBefore/>
      <w:numPr>
        <w:numId w:val="7"/>
      </w:numPr>
      <w:suppressAutoHyphens/>
      <w:spacing w:after="480"/>
      <w:ind w:firstLine="431"/>
      <w:outlineLvl w:val="0"/>
    </w:pPr>
    <w:rPr>
      <w:szCs w:val="32"/>
    </w:rPr>
  </w:style>
  <w:style w:type="paragraph" w:styleId="2">
    <w:name w:val="heading 2"/>
    <w:basedOn w:val="a0"/>
    <w:next w:val="a1"/>
    <w:qFormat/>
    <w:rsid w:val="004B6C3B"/>
    <w:pPr>
      <w:keepNext/>
      <w:numPr>
        <w:ilvl w:val="1"/>
        <w:numId w:val="7"/>
      </w:numPr>
      <w:suppressAutoHyphens/>
      <w:spacing w:before="480" w:after="480"/>
      <w:ind w:firstLine="431"/>
      <w:outlineLvl w:val="1"/>
    </w:pPr>
  </w:style>
  <w:style w:type="paragraph" w:styleId="32">
    <w:name w:val="heading 3"/>
    <w:basedOn w:val="a0"/>
    <w:next w:val="a1"/>
    <w:qFormat/>
    <w:rsid w:val="004B6C3B"/>
    <w:pPr>
      <w:keepNext/>
      <w:numPr>
        <w:ilvl w:val="2"/>
        <w:numId w:val="7"/>
      </w:numPr>
      <w:suppressAutoHyphens/>
      <w:spacing w:before="480" w:after="480"/>
      <w:ind w:firstLine="431"/>
      <w:outlineLvl w:val="2"/>
    </w:pPr>
    <w:rPr>
      <w:szCs w:val="26"/>
    </w:rPr>
  </w:style>
  <w:style w:type="paragraph" w:styleId="4">
    <w:name w:val="heading 4"/>
    <w:basedOn w:val="a0"/>
    <w:next w:val="a0"/>
    <w:qFormat/>
    <w:rsid w:val="004B6C3B"/>
    <w:pPr>
      <w:keepNext/>
      <w:numPr>
        <w:ilvl w:val="3"/>
        <w:numId w:val="7"/>
      </w:numPr>
      <w:suppressAutoHyphens/>
      <w:spacing w:before="480" w:after="480"/>
      <w:ind w:firstLine="425"/>
      <w:outlineLvl w:val="3"/>
    </w:pPr>
  </w:style>
  <w:style w:type="paragraph" w:styleId="5">
    <w:name w:val="heading 5"/>
    <w:basedOn w:val="a0"/>
    <w:next w:val="a0"/>
    <w:semiHidden/>
    <w:qFormat/>
    <w:locked/>
    <w:rsid w:val="004B6C3B"/>
    <w:pPr>
      <w:numPr>
        <w:ilvl w:val="4"/>
        <w:numId w:val="7"/>
      </w:numPr>
      <w:spacing w:before="240" w:after="60"/>
      <w:ind w:left="1439" w:hanging="1008"/>
      <w:outlineLvl w:val="4"/>
    </w:pPr>
    <w:rPr>
      <w:rFonts w:ascii="Calibri" w:hAnsi="Calibri"/>
      <w:b/>
      <w:i/>
      <w:sz w:val="26"/>
      <w:szCs w:val="26"/>
    </w:rPr>
  </w:style>
  <w:style w:type="paragraph" w:styleId="6">
    <w:name w:val="heading 6"/>
    <w:basedOn w:val="a0"/>
    <w:next w:val="a0"/>
    <w:semiHidden/>
    <w:qFormat/>
    <w:locked/>
    <w:rsid w:val="004B6C3B"/>
    <w:pPr>
      <w:numPr>
        <w:ilvl w:val="5"/>
        <w:numId w:val="7"/>
      </w:numPr>
      <w:tabs>
        <w:tab w:val="left" w:pos="1583"/>
      </w:tabs>
      <w:spacing w:before="240" w:after="60"/>
      <w:ind w:left="1583" w:hanging="1152"/>
      <w:outlineLvl w:val="5"/>
    </w:pPr>
    <w:rPr>
      <w:rFonts w:ascii="Calibri" w:hAnsi="Calibri"/>
      <w:b/>
      <w:sz w:val="22"/>
    </w:rPr>
  </w:style>
  <w:style w:type="paragraph" w:styleId="7">
    <w:name w:val="heading 7"/>
    <w:basedOn w:val="a0"/>
    <w:next w:val="a0"/>
    <w:semiHidden/>
    <w:qFormat/>
    <w:locked/>
    <w:rsid w:val="004B6C3B"/>
    <w:pPr>
      <w:numPr>
        <w:ilvl w:val="6"/>
        <w:numId w:val="7"/>
      </w:numPr>
      <w:tabs>
        <w:tab w:val="left" w:pos="1727"/>
      </w:tabs>
      <w:spacing w:before="240" w:after="60"/>
      <w:ind w:left="1727" w:hanging="1296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semiHidden/>
    <w:qFormat/>
    <w:locked/>
    <w:rsid w:val="004B6C3B"/>
    <w:pPr>
      <w:numPr>
        <w:ilvl w:val="7"/>
        <w:numId w:val="7"/>
      </w:numPr>
      <w:tabs>
        <w:tab w:val="left" w:pos="1871"/>
      </w:tabs>
      <w:spacing w:before="240" w:after="60"/>
      <w:ind w:left="1871" w:hanging="1440"/>
      <w:outlineLvl w:val="7"/>
    </w:pPr>
    <w:rPr>
      <w:rFonts w:ascii="Calibri" w:hAnsi="Calibri"/>
      <w:i/>
      <w:sz w:val="24"/>
    </w:rPr>
  </w:style>
  <w:style w:type="paragraph" w:styleId="9">
    <w:name w:val="heading 9"/>
    <w:basedOn w:val="a0"/>
    <w:next w:val="a0"/>
    <w:semiHidden/>
    <w:qFormat/>
    <w:locked/>
    <w:rsid w:val="004B6C3B"/>
    <w:pPr>
      <w:numPr>
        <w:ilvl w:val="8"/>
        <w:numId w:val="7"/>
      </w:numPr>
      <w:tabs>
        <w:tab w:val="left" w:pos="2015"/>
      </w:tabs>
      <w:spacing w:before="240" w:after="60"/>
      <w:ind w:left="2015" w:hanging="1584"/>
      <w:outlineLvl w:val="8"/>
    </w:pPr>
    <w:rPr>
      <w:rFonts w:ascii="Cambria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rsid w:val="004B6C3B"/>
    <w:pPr>
      <w:ind w:firstLine="425"/>
      <w:jc w:val="both"/>
    </w:pPr>
  </w:style>
  <w:style w:type="character" w:customStyle="1" w:styleId="a5">
    <w:name w:val="Основной текст Знак"/>
    <w:link w:val="a1"/>
    <w:rsid w:val="00236D06"/>
    <w:rPr>
      <w:rFonts w:ascii="Arial" w:hAnsi="Arial" w:cs="Arial"/>
      <w:sz w:val="28"/>
      <w:szCs w:val="24"/>
    </w:rPr>
  </w:style>
  <w:style w:type="paragraph" w:styleId="a6">
    <w:name w:val="Document Map"/>
    <w:basedOn w:val="a0"/>
    <w:locked/>
    <w:rsid w:val="004B6C3B"/>
    <w:rPr>
      <w:rFonts w:ascii="Tahoma" w:hAnsi="Tahoma" w:cs="Tahoma"/>
      <w:sz w:val="16"/>
      <w:szCs w:val="16"/>
    </w:rPr>
  </w:style>
  <w:style w:type="paragraph" w:customStyle="1" w:styleId="a7">
    <w:name w:val="Название приложения"/>
    <w:basedOn w:val="a0"/>
    <w:locked/>
    <w:rsid w:val="004B6C3B"/>
    <w:pPr>
      <w:suppressAutoHyphens/>
      <w:spacing w:after="360"/>
      <w:jc w:val="center"/>
    </w:pPr>
  </w:style>
  <w:style w:type="paragraph" w:customStyle="1" w:styleId="a8">
    <w:name w:val="ВВЕДЕНИЕ"/>
    <w:basedOn w:val="1"/>
    <w:next w:val="a0"/>
    <w:rsid w:val="004B6C3B"/>
    <w:pPr>
      <w:numPr>
        <w:numId w:val="0"/>
      </w:numPr>
      <w:ind w:firstLine="425"/>
    </w:pPr>
    <w:rPr>
      <w:szCs w:val="24"/>
    </w:rPr>
  </w:style>
  <w:style w:type="paragraph" w:customStyle="1" w:styleId="a9">
    <w:name w:val="Титул_Название работы"/>
    <w:basedOn w:val="a0"/>
    <w:next w:val="a0"/>
    <w:rsid w:val="004B6C3B"/>
    <w:pPr>
      <w:spacing w:line="240" w:lineRule="auto"/>
      <w:jc w:val="center"/>
    </w:pPr>
    <w:rPr>
      <w:sz w:val="32"/>
    </w:rPr>
  </w:style>
  <w:style w:type="paragraph" w:styleId="aa">
    <w:name w:val="header"/>
    <w:basedOn w:val="a0"/>
    <w:locked/>
    <w:rsid w:val="004B6C3B"/>
    <w:pPr>
      <w:tabs>
        <w:tab w:val="center" w:pos="4677"/>
        <w:tab w:val="right" w:pos="9355"/>
      </w:tabs>
    </w:pPr>
  </w:style>
  <w:style w:type="paragraph" w:styleId="ab">
    <w:name w:val="footer"/>
    <w:basedOn w:val="a0"/>
    <w:locked/>
    <w:rsid w:val="004B6C3B"/>
    <w:pPr>
      <w:tabs>
        <w:tab w:val="center" w:pos="4677"/>
        <w:tab w:val="right" w:pos="9355"/>
      </w:tabs>
    </w:pPr>
  </w:style>
  <w:style w:type="paragraph" w:styleId="20">
    <w:name w:val="List Number 2"/>
    <w:basedOn w:val="a0"/>
    <w:rsid w:val="004B6C3B"/>
    <w:pPr>
      <w:numPr>
        <w:numId w:val="8"/>
      </w:numPr>
      <w:tabs>
        <w:tab w:val="left" w:pos="227"/>
      </w:tabs>
      <w:suppressAutoHyphens/>
      <w:jc w:val="both"/>
    </w:pPr>
    <w:rPr>
      <w:rFonts w:eastAsia="Calibri"/>
    </w:rPr>
  </w:style>
  <w:style w:type="paragraph" w:styleId="3">
    <w:name w:val="List Number 3"/>
    <w:basedOn w:val="a0"/>
    <w:rsid w:val="004B6C3B"/>
    <w:pPr>
      <w:numPr>
        <w:numId w:val="1"/>
      </w:numPr>
      <w:tabs>
        <w:tab w:val="left" w:pos="794"/>
      </w:tabs>
      <w:ind w:firstLine="340"/>
      <w:jc w:val="both"/>
    </w:pPr>
  </w:style>
  <w:style w:type="paragraph" w:customStyle="1" w:styleId="ac">
    <w:name w:val="Титул_по центру"/>
    <w:basedOn w:val="a0"/>
    <w:rsid w:val="004B6C3B"/>
    <w:pPr>
      <w:spacing w:line="240" w:lineRule="auto"/>
      <w:jc w:val="center"/>
    </w:pPr>
    <w:rPr>
      <w:sz w:val="24"/>
      <w:szCs w:val="20"/>
    </w:rPr>
  </w:style>
  <w:style w:type="paragraph" w:customStyle="1" w:styleId="ad">
    <w:name w:val="ОГЛАВЛЕНИЕ"/>
    <w:basedOn w:val="a8"/>
    <w:next w:val="a0"/>
    <w:rsid w:val="004B6C3B"/>
    <w:pPr>
      <w:outlineLvl w:val="9"/>
    </w:pPr>
    <w:rPr>
      <w:kern w:val="1"/>
      <w:sz w:val="32"/>
    </w:rPr>
  </w:style>
  <w:style w:type="paragraph" w:styleId="10">
    <w:name w:val="toc 1"/>
    <w:basedOn w:val="a0"/>
    <w:next w:val="a0"/>
    <w:uiPriority w:val="39"/>
    <w:locked/>
    <w:rsid w:val="004B6C3B"/>
    <w:pPr>
      <w:tabs>
        <w:tab w:val="right" w:leader="dot" w:pos="9344"/>
      </w:tabs>
    </w:pPr>
  </w:style>
  <w:style w:type="paragraph" w:styleId="11">
    <w:name w:val="index 1"/>
    <w:basedOn w:val="a0"/>
    <w:next w:val="a0"/>
    <w:locked/>
    <w:rsid w:val="004B6C3B"/>
    <w:pPr>
      <w:ind w:left="280" w:hanging="280"/>
    </w:pPr>
    <w:rPr>
      <w:szCs w:val="18"/>
    </w:rPr>
  </w:style>
  <w:style w:type="paragraph" w:styleId="21">
    <w:name w:val="index 2"/>
    <w:basedOn w:val="a0"/>
    <w:next w:val="a0"/>
    <w:locked/>
    <w:rsid w:val="004B6C3B"/>
    <w:pPr>
      <w:ind w:left="560" w:hanging="280"/>
    </w:pPr>
    <w:rPr>
      <w:sz w:val="18"/>
      <w:szCs w:val="18"/>
    </w:rPr>
  </w:style>
  <w:style w:type="paragraph" w:styleId="33">
    <w:name w:val="index 3"/>
    <w:basedOn w:val="a0"/>
    <w:next w:val="a0"/>
    <w:locked/>
    <w:rsid w:val="004B6C3B"/>
    <w:pPr>
      <w:ind w:left="840" w:hanging="280"/>
    </w:pPr>
    <w:rPr>
      <w:rFonts w:ascii="Calibri" w:hAnsi="Calibri" w:cs="Calibri"/>
      <w:sz w:val="18"/>
      <w:szCs w:val="18"/>
    </w:rPr>
  </w:style>
  <w:style w:type="paragraph" w:styleId="40">
    <w:name w:val="index 4"/>
    <w:basedOn w:val="a0"/>
    <w:next w:val="a0"/>
    <w:locked/>
    <w:rsid w:val="004B6C3B"/>
    <w:pPr>
      <w:ind w:left="1120" w:hanging="280"/>
    </w:pPr>
    <w:rPr>
      <w:rFonts w:ascii="Calibri" w:hAnsi="Calibri" w:cs="Calibri"/>
      <w:sz w:val="18"/>
      <w:szCs w:val="18"/>
    </w:rPr>
  </w:style>
  <w:style w:type="paragraph" w:styleId="50">
    <w:name w:val="index 5"/>
    <w:basedOn w:val="a0"/>
    <w:next w:val="a0"/>
    <w:locked/>
    <w:rsid w:val="004B6C3B"/>
    <w:pPr>
      <w:ind w:left="1400" w:hanging="280"/>
    </w:pPr>
    <w:rPr>
      <w:rFonts w:ascii="Calibri" w:hAnsi="Calibri" w:cs="Calibri"/>
      <w:sz w:val="18"/>
      <w:szCs w:val="18"/>
    </w:rPr>
  </w:style>
  <w:style w:type="paragraph" w:styleId="60">
    <w:name w:val="index 6"/>
    <w:basedOn w:val="a0"/>
    <w:next w:val="a0"/>
    <w:locked/>
    <w:rsid w:val="004B6C3B"/>
    <w:pPr>
      <w:ind w:left="1680" w:hanging="280"/>
    </w:pPr>
    <w:rPr>
      <w:rFonts w:ascii="Calibri" w:hAnsi="Calibri" w:cs="Calibri"/>
      <w:sz w:val="18"/>
      <w:szCs w:val="18"/>
    </w:rPr>
  </w:style>
  <w:style w:type="paragraph" w:styleId="70">
    <w:name w:val="index 7"/>
    <w:basedOn w:val="a0"/>
    <w:next w:val="a0"/>
    <w:locked/>
    <w:rsid w:val="004B6C3B"/>
    <w:pPr>
      <w:ind w:left="1960" w:hanging="280"/>
    </w:pPr>
    <w:rPr>
      <w:rFonts w:ascii="Calibri" w:hAnsi="Calibri" w:cs="Calibri"/>
      <w:sz w:val="18"/>
      <w:szCs w:val="18"/>
    </w:rPr>
  </w:style>
  <w:style w:type="paragraph" w:styleId="80">
    <w:name w:val="index 8"/>
    <w:basedOn w:val="a0"/>
    <w:next w:val="a0"/>
    <w:locked/>
    <w:rsid w:val="004B6C3B"/>
    <w:pPr>
      <w:ind w:left="2240" w:hanging="280"/>
    </w:pPr>
    <w:rPr>
      <w:rFonts w:ascii="Calibri" w:hAnsi="Calibri" w:cs="Calibri"/>
      <w:sz w:val="18"/>
      <w:szCs w:val="18"/>
    </w:rPr>
  </w:style>
  <w:style w:type="paragraph" w:styleId="90">
    <w:name w:val="index 9"/>
    <w:basedOn w:val="a0"/>
    <w:next w:val="a0"/>
    <w:locked/>
    <w:rsid w:val="004B6C3B"/>
    <w:pPr>
      <w:ind w:left="2520" w:hanging="280"/>
    </w:pPr>
    <w:rPr>
      <w:rFonts w:ascii="Calibri" w:hAnsi="Calibri" w:cs="Calibri"/>
      <w:sz w:val="18"/>
      <w:szCs w:val="18"/>
    </w:rPr>
  </w:style>
  <w:style w:type="paragraph" w:styleId="ae">
    <w:name w:val="index heading"/>
    <w:basedOn w:val="a0"/>
    <w:next w:val="11"/>
    <w:locked/>
    <w:rsid w:val="004B6C3B"/>
    <w:pPr>
      <w:spacing w:before="240" w:after="120"/>
      <w:ind w:left="140"/>
    </w:pPr>
    <w:rPr>
      <w:b/>
    </w:rPr>
  </w:style>
  <w:style w:type="paragraph" w:customStyle="1" w:styleId="af">
    <w:name w:val="Таблица (Текст)"/>
    <w:basedOn w:val="a0"/>
    <w:rsid w:val="004B6C3B"/>
    <w:pPr>
      <w:spacing w:line="240" w:lineRule="auto"/>
    </w:pPr>
    <w:rPr>
      <w:sz w:val="24"/>
    </w:rPr>
  </w:style>
  <w:style w:type="paragraph" w:styleId="af0">
    <w:name w:val="caption"/>
    <w:basedOn w:val="a0"/>
    <w:next w:val="a1"/>
    <w:qFormat/>
    <w:rsid w:val="006E05E4"/>
    <w:pPr>
      <w:suppressAutoHyphens/>
      <w:spacing w:before="120" w:after="360"/>
      <w:jc w:val="center"/>
    </w:pPr>
    <w:rPr>
      <w:sz w:val="24"/>
      <w:szCs w:val="20"/>
    </w:rPr>
  </w:style>
  <w:style w:type="paragraph" w:customStyle="1" w:styleId="af1">
    <w:name w:val="Название объекта (ТАБЛИЦА)"/>
    <w:basedOn w:val="af0"/>
    <w:next w:val="a0"/>
    <w:rsid w:val="004B6C3B"/>
    <w:pPr>
      <w:keepNext/>
      <w:spacing w:before="360" w:after="0"/>
      <w:jc w:val="left"/>
    </w:pPr>
  </w:style>
  <w:style w:type="paragraph" w:customStyle="1" w:styleId="af2">
    <w:name w:val="Название объекта (ФОРМУЛА)"/>
    <w:basedOn w:val="a0"/>
    <w:rsid w:val="00135D14"/>
    <w:pPr>
      <w:suppressAutoHyphens/>
      <w:jc w:val="right"/>
    </w:pPr>
    <w:rPr>
      <w:sz w:val="24"/>
    </w:rPr>
  </w:style>
  <w:style w:type="paragraph" w:customStyle="1" w:styleId="31">
    <w:name w:val="Нумерованный список 31"/>
    <w:basedOn w:val="a0"/>
    <w:rsid w:val="003A3B26"/>
    <w:pPr>
      <w:numPr>
        <w:numId w:val="6"/>
      </w:numPr>
      <w:tabs>
        <w:tab w:val="left" w:pos="0"/>
      </w:tabs>
      <w:ind w:firstLine="425"/>
      <w:jc w:val="both"/>
    </w:pPr>
  </w:style>
  <w:style w:type="paragraph" w:styleId="22">
    <w:name w:val="toc 2"/>
    <w:basedOn w:val="a0"/>
    <w:next w:val="a0"/>
    <w:uiPriority w:val="39"/>
    <w:locked/>
    <w:rsid w:val="004B6C3B"/>
    <w:pPr>
      <w:tabs>
        <w:tab w:val="left" w:pos="960"/>
        <w:tab w:val="right" w:leader="dot" w:pos="9344"/>
      </w:tabs>
      <w:ind w:left="280"/>
    </w:pPr>
  </w:style>
  <w:style w:type="paragraph" w:styleId="34">
    <w:name w:val="toc 3"/>
    <w:basedOn w:val="a0"/>
    <w:next w:val="a0"/>
    <w:uiPriority w:val="39"/>
    <w:locked/>
    <w:rsid w:val="004B6C3B"/>
    <w:pPr>
      <w:tabs>
        <w:tab w:val="right" w:leader="dot" w:pos="9356"/>
      </w:tabs>
      <w:ind w:left="560"/>
    </w:pPr>
  </w:style>
  <w:style w:type="paragraph" w:customStyle="1" w:styleId="a">
    <w:name w:val="Приложение"/>
    <w:basedOn w:val="a8"/>
    <w:next w:val="a0"/>
    <w:rsid w:val="004B6C3B"/>
    <w:pPr>
      <w:numPr>
        <w:numId w:val="4"/>
      </w:numPr>
      <w:ind w:firstLine="2608"/>
      <w:jc w:val="right"/>
    </w:pPr>
  </w:style>
  <w:style w:type="paragraph" w:customStyle="1" w:styleId="af3">
    <w:name w:val="СОДЕРЖАНИЕ"/>
    <w:basedOn w:val="a0"/>
    <w:next w:val="a0"/>
    <w:rsid w:val="004B6C3B"/>
    <w:pPr>
      <w:spacing w:before="360" w:after="120"/>
      <w:jc w:val="center"/>
    </w:pPr>
    <w:rPr>
      <w:caps/>
      <w:sz w:val="32"/>
    </w:rPr>
  </w:style>
  <w:style w:type="paragraph" w:styleId="af4">
    <w:name w:val="Balloon Text"/>
    <w:basedOn w:val="a0"/>
    <w:locked/>
    <w:rsid w:val="004B6C3B"/>
    <w:rPr>
      <w:rFonts w:ascii="Tahoma" w:hAnsi="Tahoma" w:cs="Tahoma"/>
      <w:sz w:val="16"/>
      <w:szCs w:val="16"/>
    </w:rPr>
  </w:style>
  <w:style w:type="paragraph" w:styleId="af5">
    <w:name w:val="annotation text"/>
    <w:basedOn w:val="a0"/>
    <w:locked/>
    <w:rsid w:val="004B6C3B"/>
    <w:rPr>
      <w:sz w:val="20"/>
      <w:szCs w:val="20"/>
    </w:rPr>
  </w:style>
  <w:style w:type="paragraph" w:styleId="af6">
    <w:name w:val="footnote text"/>
    <w:basedOn w:val="a0"/>
    <w:locked/>
    <w:rsid w:val="004B6C3B"/>
    <w:pPr>
      <w:spacing w:line="240" w:lineRule="auto"/>
      <w:jc w:val="both"/>
    </w:pPr>
    <w:rPr>
      <w:sz w:val="24"/>
      <w:szCs w:val="20"/>
    </w:rPr>
  </w:style>
  <w:style w:type="paragraph" w:styleId="af7">
    <w:name w:val="annotation subject"/>
    <w:basedOn w:val="af5"/>
    <w:next w:val="af5"/>
    <w:locked/>
    <w:rsid w:val="004B6C3B"/>
    <w:rPr>
      <w:b/>
    </w:rPr>
  </w:style>
  <w:style w:type="paragraph" w:customStyle="1" w:styleId="af8">
    <w:name w:val="Титул_мелкий"/>
    <w:basedOn w:val="a0"/>
    <w:next w:val="a0"/>
    <w:rsid w:val="004B6C3B"/>
    <w:pPr>
      <w:spacing w:line="240" w:lineRule="auto"/>
      <w:jc w:val="center"/>
    </w:pPr>
    <w:rPr>
      <w:sz w:val="14"/>
    </w:rPr>
  </w:style>
  <w:style w:type="paragraph" w:customStyle="1" w:styleId="af9">
    <w:name w:val="Титул_Низ"/>
    <w:basedOn w:val="a0"/>
    <w:next w:val="a0"/>
    <w:rsid w:val="004B6C3B"/>
    <w:pPr>
      <w:spacing w:before="120" w:line="240" w:lineRule="auto"/>
    </w:pPr>
    <w:rPr>
      <w:sz w:val="24"/>
    </w:rPr>
  </w:style>
  <w:style w:type="paragraph" w:customStyle="1" w:styleId="afa">
    <w:name w:val="Титул_Низ_Центр"/>
    <w:basedOn w:val="af9"/>
    <w:rsid w:val="004B6C3B"/>
    <w:pPr>
      <w:jc w:val="center"/>
    </w:pPr>
  </w:style>
  <w:style w:type="paragraph" w:customStyle="1" w:styleId="afb">
    <w:name w:val="По центру (рисунок)"/>
    <w:basedOn w:val="af0"/>
    <w:next w:val="af0"/>
    <w:rsid w:val="004B6C3B"/>
    <w:pPr>
      <w:keepNext/>
      <w:spacing w:before="480" w:after="0" w:line="312" w:lineRule="auto"/>
    </w:pPr>
    <w:rPr>
      <w:rFonts w:eastAsia="Yu Gothic UI"/>
    </w:rPr>
  </w:style>
  <w:style w:type="paragraph" w:styleId="30">
    <w:name w:val="List Bullet 3"/>
    <w:basedOn w:val="a0"/>
    <w:rsid w:val="004B6C3B"/>
    <w:pPr>
      <w:numPr>
        <w:numId w:val="3"/>
      </w:numPr>
      <w:tabs>
        <w:tab w:val="left" w:pos="425"/>
      </w:tabs>
      <w:ind w:left="56" w:firstLine="369"/>
      <w:jc w:val="both"/>
    </w:pPr>
  </w:style>
  <w:style w:type="character" w:customStyle="1" w:styleId="afc">
    <w:name w:val="Схема документа Знак"/>
    <w:locked/>
    <w:rsid w:val="004B6C3B"/>
    <w:rPr>
      <w:rFonts w:ascii="Tahoma" w:hAnsi="Tahoma" w:cs="Tahoma"/>
      <w:sz w:val="16"/>
      <w:szCs w:val="16"/>
      <w:lang w:val="ru-RU" w:eastAsia="ru-RU" w:bidi="ar-SA"/>
    </w:rPr>
  </w:style>
  <w:style w:type="character" w:styleId="afd">
    <w:name w:val="page number"/>
    <w:locked/>
    <w:rsid w:val="00863E14"/>
    <w:rPr>
      <w:rFonts w:ascii="Arial" w:hAnsi="Arial"/>
      <w:sz w:val="28"/>
    </w:rPr>
  </w:style>
  <w:style w:type="character" w:styleId="afe">
    <w:name w:val="Hyperlink"/>
    <w:uiPriority w:val="99"/>
    <w:unhideWhenUsed/>
    <w:rsid w:val="00791137"/>
    <w:rPr>
      <w:color w:val="0563C1"/>
      <w:u w:val="single"/>
    </w:rPr>
  </w:style>
  <w:style w:type="character" w:styleId="aff">
    <w:name w:val="Strong"/>
    <w:qFormat/>
    <w:rsid w:val="004B6C3B"/>
    <w:rPr>
      <w:b/>
      <w:bCs w:val="0"/>
    </w:rPr>
  </w:style>
  <w:style w:type="character" w:styleId="aff0">
    <w:name w:val="footnote reference"/>
    <w:locked/>
    <w:rsid w:val="004B6C3B"/>
    <w:rPr>
      <w:position w:val="-2"/>
      <w:vertAlign w:val="superscript"/>
    </w:rPr>
  </w:style>
  <w:style w:type="character" w:customStyle="1" w:styleId="aff1">
    <w:name w:val="Скрытый текст"/>
    <w:rsid w:val="004B6C3B"/>
    <w:rPr>
      <w:vanish/>
    </w:rPr>
  </w:style>
  <w:style w:type="paragraph" w:customStyle="1" w:styleId="aff2">
    <w:name w:val="Таблица (ШАПКА)"/>
    <w:basedOn w:val="af"/>
    <w:rsid w:val="00791137"/>
    <w:pPr>
      <w:jc w:val="center"/>
    </w:pPr>
    <w:rPr>
      <w:szCs w:val="20"/>
    </w:rPr>
  </w:style>
  <w:style w:type="table" w:styleId="aff3">
    <w:name w:val="Table Grid"/>
    <w:basedOn w:val="a3"/>
    <w:rsid w:val="00743138"/>
    <w:pPr>
      <w:spacing w:line="36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sz w:val="24"/>
      </w:rPr>
      <w:tblPr/>
      <w:tcPr>
        <w:vAlign w:val="center"/>
      </w:tcPr>
    </w:tblStylePr>
  </w:style>
  <w:style w:type="paragraph" w:customStyle="1" w:styleId="aff4">
    <w:name w:val="ФОРМУЛА_Центр"/>
    <w:basedOn w:val="a0"/>
    <w:next w:val="a0"/>
    <w:link w:val="aff5"/>
    <w:qFormat/>
    <w:rsid w:val="00743138"/>
    <w:pPr>
      <w:suppressAutoHyphens/>
      <w:jc w:val="center"/>
    </w:pPr>
    <w:rPr>
      <w:szCs w:val="20"/>
      <w:lang w:eastAsia="en-US"/>
    </w:rPr>
  </w:style>
  <w:style w:type="character" w:customStyle="1" w:styleId="aff5">
    <w:name w:val="ФОРМУЛА_Центр Знак"/>
    <w:link w:val="aff4"/>
    <w:rsid w:val="00743138"/>
    <w:rPr>
      <w:sz w:val="28"/>
      <w:lang w:eastAsia="en-US"/>
    </w:rPr>
  </w:style>
  <w:style w:type="paragraph" w:customStyle="1" w:styleId="aff6">
    <w:name w:val="Таблица (Текст Справа)"/>
    <w:basedOn w:val="af"/>
    <w:qFormat/>
    <w:rsid w:val="00135D14"/>
    <w:pPr>
      <w:jc w:val="right"/>
    </w:pPr>
    <w:rPr>
      <w:rFonts w:cstheme="minorBidi"/>
      <w:szCs w:val="22"/>
    </w:rPr>
  </w:style>
  <w:style w:type="paragraph" w:customStyle="1" w:styleId="aff7">
    <w:name w:val="Таблица (Текст Центр)"/>
    <w:basedOn w:val="af"/>
    <w:rsid w:val="00135D14"/>
    <w:pPr>
      <w:jc w:val="center"/>
    </w:pPr>
    <w:rPr>
      <w:rFonts w:cstheme="minorBidi"/>
      <w:szCs w:val="22"/>
    </w:rPr>
  </w:style>
  <w:style w:type="paragraph" w:styleId="41">
    <w:name w:val="toc 4"/>
    <w:basedOn w:val="a0"/>
    <w:next w:val="a0"/>
    <w:autoRedefine/>
    <w:uiPriority w:val="39"/>
    <w:unhideWhenUsed/>
    <w:rsid w:val="00FA643B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cord.com/log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discord.com/registe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risha\&#1064;&#1072;&#1088;&#1072;&#1075;&#1072;\&#1057;&#1048;&#1057;&#1048;\&#1050;&#1072;&#1083;&#1080;&#1090;&#1080;&#1085;\&#1050;&#1072;&#1083;&#1080;&#1090;&#1080;&#1085;\&#1064;&#1040;&#1041;&#1051;&#1054;&#1053;_&#1086;&#1090;&#1095;&#1105;&#1090;%20&#1087;&#1086;%20&#1051;&#1056;%20&#1080;&#1083;&#1080;%20&#1055;&#1056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5F6D0-A5BC-462D-B501-D0AB0393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ШАБЛОН_отчёт по ЛР или ПР.dotx</Template>
  <TotalTime>406</TotalTime>
  <Pages>17</Pages>
  <Words>1952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отчёта по лабораторной работе</vt:lpstr>
    </vt:vector>
  </TitlesOfParts>
  <Company/>
  <LinksUpToDate>false</LinksUpToDate>
  <CharactersWithSpaces>13053</CharactersWithSpaces>
  <SharedDoc>false</SharedDoc>
  <HLinks>
    <vt:vector size="204" baseType="variant">
      <vt:variant>
        <vt:i4>95</vt:i4>
      </vt:variant>
      <vt:variant>
        <vt:i4>360</vt:i4>
      </vt:variant>
      <vt:variant>
        <vt:i4>0</vt:i4>
      </vt:variant>
      <vt:variant>
        <vt:i4>5</vt:i4>
      </vt:variant>
      <vt:variant>
        <vt:lpwstr>http://info-7.ru/RusYaz/RusYaz.shtml</vt:lpwstr>
      </vt:variant>
      <vt:variant>
        <vt:lpwstr/>
      </vt:variant>
      <vt:variant>
        <vt:i4>7995514</vt:i4>
      </vt:variant>
      <vt:variant>
        <vt:i4>354</vt:i4>
      </vt:variant>
      <vt:variant>
        <vt:i4>0</vt:i4>
      </vt:variant>
      <vt:variant>
        <vt:i4>5</vt:i4>
      </vt:variant>
      <vt:variant>
        <vt:lpwstr>http://meesoft.logicnet.dk/DiagramDesigner/</vt:lpwstr>
      </vt:variant>
      <vt:variant>
        <vt:lpwstr/>
      </vt:variant>
      <vt:variant>
        <vt:i4>7995426</vt:i4>
      </vt:variant>
      <vt:variant>
        <vt:i4>348</vt:i4>
      </vt:variant>
      <vt:variant>
        <vt:i4>0</vt:i4>
      </vt:variant>
      <vt:variant>
        <vt:i4>5</vt:i4>
      </vt:variant>
      <vt:variant>
        <vt:lpwstr>http://freemind.sourceforge.net/wiki/index.php/Download</vt:lpwstr>
      </vt:variant>
      <vt:variant>
        <vt:lpwstr/>
      </vt:variant>
      <vt:variant>
        <vt:i4>4849669</vt:i4>
      </vt:variant>
      <vt:variant>
        <vt:i4>336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327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318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309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300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291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282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4849669</vt:i4>
      </vt:variant>
      <vt:variant>
        <vt:i4>273</vt:i4>
      </vt:variant>
      <vt:variant>
        <vt:i4>0</vt:i4>
      </vt:variant>
      <vt:variant>
        <vt:i4>5</vt:i4>
      </vt:variant>
      <vt:variant>
        <vt:lpwstr>http://www.training-it.narod.ru/lections.htm</vt:lpwstr>
      </vt:variant>
      <vt:variant>
        <vt:lpwstr/>
      </vt:variant>
      <vt:variant>
        <vt:i4>5701712</vt:i4>
      </vt:variant>
      <vt:variant>
        <vt:i4>261</vt:i4>
      </vt:variant>
      <vt:variant>
        <vt:i4>0</vt:i4>
      </vt:variant>
      <vt:variant>
        <vt:i4>5</vt:i4>
      </vt:variant>
      <vt:variant>
        <vt:lpwstr>http://docs.cntd.ru/document/gost-7-32-2001-sibid</vt:lpwstr>
      </vt:variant>
      <vt:variant>
        <vt:lpwstr/>
      </vt:variant>
      <vt:variant>
        <vt:i4>5308419</vt:i4>
      </vt:variant>
      <vt:variant>
        <vt:i4>255</vt:i4>
      </vt:variant>
      <vt:variant>
        <vt:i4>0</vt:i4>
      </vt:variant>
      <vt:variant>
        <vt:i4>5</vt:i4>
      </vt:variant>
      <vt:variant>
        <vt:lpwstr>https://sokr.ru/</vt:lpwstr>
      </vt:variant>
      <vt:variant>
        <vt:lpwstr/>
      </vt:variant>
      <vt:variant>
        <vt:i4>4390992</vt:i4>
      </vt:variant>
      <vt:variant>
        <vt:i4>246</vt:i4>
      </vt:variant>
      <vt:variant>
        <vt:i4>0</vt:i4>
      </vt:variant>
      <vt:variant>
        <vt:i4>5</vt:i4>
      </vt:variant>
      <vt:variant>
        <vt:lpwstr>https://kartaslov.ru/</vt:lpwstr>
      </vt:variant>
      <vt:variant>
        <vt:lpwstr/>
      </vt:variant>
      <vt:variant>
        <vt:i4>4128814</vt:i4>
      </vt:variant>
      <vt:variant>
        <vt:i4>240</vt:i4>
      </vt:variant>
      <vt:variant>
        <vt:i4>0</vt:i4>
      </vt:variant>
      <vt:variant>
        <vt:i4>5</vt:i4>
      </vt:variant>
      <vt:variant>
        <vt:lpwstr>https://slooovo.ru/</vt:lpwstr>
      </vt:variant>
      <vt:variant>
        <vt:lpwstr/>
      </vt:variant>
      <vt:variant>
        <vt:i4>786519</vt:i4>
      </vt:variant>
      <vt:variant>
        <vt:i4>234</vt:i4>
      </vt:variant>
      <vt:variant>
        <vt:i4>0</vt:i4>
      </vt:variant>
      <vt:variant>
        <vt:i4>5</vt:i4>
      </vt:variant>
      <vt:variant>
        <vt:lpwstr>https://urait.ru/bcode/433128</vt:lpwstr>
      </vt:variant>
      <vt:variant>
        <vt:lpwstr/>
      </vt:variant>
      <vt:variant>
        <vt:i4>6815843</vt:i4>
      </vt:variant>
      <vt:variant>
        <vt:i4>228</vt:i4>
      </vt:variant>
      <vt:variant>
        <vt:i4>0</vt:i4>
      </vt:variant>
      <vt:variant>
        <vt:i4>5</vt:i4>
      </vt:variant>
      <vt:variant>
        <vt:lpwstr>https://www.snoskainfo.ru/</vt:lpwstr>
      </vt:variant>
      <vt:variant>
        <vt:lpwstr/>
      </vt:variant>
      <vt:variant>
        <vt:i4>6750306</vt:i4>
      </vt:variant>
      <vt:variant>
        <vt:i4>222</vt:i4>
      </vt:variant>
      <vt:variant>
        <vt:i4>0</vt:i4>
      </vt:variant>
      <vt:variant>
        <vt:i4>5</vt:i4>
      </vt:variant>
      <vt:variant>
        <vt:lpwstr>http://open-resource.ru/spisok-literatury/</vt:lpwstr>
      </vt:variant>
      <vt:variant>
        <vt:lpwstr/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_Toc135659386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_Toc135659385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_Toc135659384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_Toc135659383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_Toc135659382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_Toc135659381</vt:lpwstr>
      </vt:variant>
      <vt:variant>
        <vt:i4>1245234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_Toc135659380</vt:lpwstr>
      </vt:variant>
      <vt:variant>
        <vt:i4>1835058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_Toc135659379</vt:lpwstr>
      </vt:variant>
      <vt:variant>
        <vt:i4>1835058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_Toc135659378</vt:lpwstr>
      </vt:variant>
      <vt:variant>
        <vt:i4>1835058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_Toc135659377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_Toc135659376</vt:lpwstr>
      </vt:variant>
      <vt:variant>
        <vt:i4>1835058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_Toc135659375</vt:lpwstr>
      </vt:variant>
      <vt:variant>
        <vt:i4>1835058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_Toc135659374</vt:lpwstr>
      </vt:variant>
      <vt:variant>
        <vt:i4>1835058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_Toc135659373</vt:lpwstr>
      </vt:variant>
      <vt:variant>
        <vt:i4>1835058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_Toc135659372</vt:lpwstr>
      </vt:variant>
      <vt:variant>
        <vt:i4>1835058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_Toc135659371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Grishanya</dc:creator>
  <cp:lastModifiedBy>Grishanya</cp:lastModifiedBy>
  <cp:revision>159</cp:revision>
  <cp:lastPrinted>1899-12-31T14:00:00Z</cp:lastPrinted>
  <dcterms:created xsi:type="dcterms:W3CDTF">2025-04-11T07:11:00Z</dcterms:created>
  <dcterms:modified xsi:type="dcterms:W3CDTF">2025-05-17T01:26:00Z</dcterms:modified>
</cp:coreProperties>
</file>